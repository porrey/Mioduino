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DE9" w:rsidRPr="00D70855" w:rsidRDefault="00A14DE9" w:rsidP="00732C3C">
      <w:pPr>
        <w:pStyle w:val="Heading1Imposter"/>
        <w:rPr>
          <w:color w:val="00878F"/>
        </w:rPr>
      </w:pPr>
      <w:r w:rsidRPr="00D70855">
        <w:rPr>
          <w:color w:val="00878F"/>
        </w:rPr>
        <w:t xml:space="preserve">Mioduino Hacker </w:t>
      </w:r>
      <w:r w:rsidR="00361567">
        <w:rPr>
          <w:color w:val="00878F"/>
        </w:rPr>
        <w:t>Day</w:t>
      </w:r>
    </w:p>
    <w:p w:rsidR="00732C3C" w:rsidRPr="00732C3C" w:rsidRDefault="00361567" w:rsidP="00732C3C">
      <w:pPr>
        <w:pStyle w:val="Body"/>
        <w:jc w:val="right"/>
      </w:pPr>
      <w:r>
        <w:t>[Your Date Here]</w:t>
      </w:r>
      <w:bookmarkStart w:id="0" w:name="_GoBack"/>
      <w:bookmarkEnd w:id="0"/>
    </w:p>
    <w:p w:rsidR="00D9005C" w:rsidRPr="00D70855" w:rsidRDefault="00DC0C0E" w:rsidP="00D70855">
      <w:pPr>
        <w:pStyle w:val="Heading2"/>
        <w:pBdr>
          <w:top w:val="single" w:sz="8" w:space="1" w:color="E47128"/>
          <w:left w:val="single" w:sz="8" w:space="16" w:color="E47128"/>
        </w:pBdr>
        <w:rPr>
          <w:color w:val="E47128"/>
        </w:rPr>
      </w:pPr>
      <w:r w:rsidRPr="00D70855">
        <w:rPr>
          <w:color w:val="E47128"/>
        </w:rPr>
        <w:t>Agenda</w:t>
      </w:r>
    </w:p>
    <w:p w:rsidR="005A00D9" w:rsidRPr="00542A54" w:rsidRDefault="00D9005C" w:rsidP="00D9005C">
      <w:pPr>
        <w:tabs>
          <w:tab w:val="right" w:pos="9360"/>
        </w:tabs>
        <w:rPr>
          <w:color w:val="4F4F4F" w:themeColor="text1"/>
          <w:sz w:val="32"/>
        </w:rPr>
      </w:pPr>
      <w:r w:rsidRPr="00D70855">
        <w:rPr>
          <w:color w:val="00878F"/>
          <w:sz w:val="32"/>
        </w:rPr>
        <w:t>Introduction/Reception</w:t>
      </w:r>
      <w:r w:rsidRPr="00D70855">
        <w:rPr>
          <w:color w:val="00878F"/>
          <w:sz w:val="32"/>
        </w:rPr>
        <w:tab/>
      </w:r>
      <w:r w:rsidRPr="00D70855">
        <w:rPr>
          <w:color w:val="00878F"/>
          <w:sz w:val="28"/>
        </w:rPr>
        <w:t>9:30 to 10:00</w:t>
      </w:r>
      <w:r w:rsidR="00367D0C" w:rsidRPr="00D70855">
        <w:rPr>
          <w:color w:val="00878F"/>
          <w:sz w:val="28"/>
        </w:rPr>
        <w:t xml:space="preserve"> am</w:t>
      </w:r>
      <w:r w:rsidR="005A00D9" w:rsidRPr="00D70855">
        <w:rPr>
          <w:color w:val="00878F"/>
          <w:sz w:val="28"/>
        </w:rPr>
        <w:br/>
      </w:r>
      <w:r w:rsidR="005A00D9" w:rsidRPr="00542A54">
        <w:rPr>
          <w:smallCaps/>
          <w:color w:val="4F4F4F" w:themeColor="text1"/>
          <w:sz w:val="28"/>
        </w:rPr>
        <w:t>Room 224/204</w:t>
      </w:r>
    </w:p>
    <w:p w:rsidR="00D9005C" w:rsidRPr="00542A54" w:rsidRDefault="00C65C09" w:rsidP="00D9005C">
      <w:pPr>
        <w:tabs>
          <w:tab w:val="right" w:pos="9360"/>
        </w:tabs>
        <w:rPr>
          <w:color w:val="4F4F4F" w:themeColor="text1"/>
          <w:sz w:val="32"/>
        </w:rPr>
      </w:pPr>
      <w:r w:rsidRPr="00542A54">
        <w:rPr>
          <w:color w:val="44546A" w:themeColor="text2"/>
          <w:sz w:val="32"/>
        </w:rPr>
        <w:t>Classroom 1</w:t>
      </w:r>
      <w:r>
        <w:rPr>
          <w:color w:val="44546A" w:themeColor="text2"/>
          <w:sz w:val="32"/>
        </w:rPr>
        <w:t xml:space="preserve"> - Mioduino</w:t>
      </w:r>
      <w:r w:rsidRPr="005A00D9">
        <w:rPr>
          <w:color w:val="44546A" w:themeColor="text2"/>
          <w:sz w:val="32"/>
        </w:rPr>
        <w:t xml:space="preserve"> </w:t>
      </w:r>
      <w:r>
        <w:rPr>
          <w:color w:val="44546A" w:themeColor="text2"/>
          <w:sz w:val="32"/>
        </w:rPr>
        <w:t>Overview/Build</w:t>
      </w:r>
      <w:r w:rsidR="00D9005C" w:rsidRPr="00542A54">
        <w:rPr>
          <w:color w:val="44546A" w:themeColor="text2"/>
          <w:sz w:val="32"/>
        </w:rPr>
        <w:tab/>
      </w:r>
      <w:r w:rsidR="00D9005C" w:rsidRPr="00542A54">
        <w:rPr>
          <w:color w:val="4F4F4F" w:themeColor="text1"/>
          <w:sz w:val="28"/>
        </w:rPr>
        <w:t>10:00 to 11:00 am</w:t>
      </w:r>
      <w:r w:rsidR="005A00D9" w:rsidRPr="00542A54">
        <w:rPr>
          <w:color w:val="4F4F4F" w:themeColor="text1"/>
          <w:sz w:val="28"/>
        </w:rPr>
        <w:br/>
      </w:r>
      <w:r w:rsidR="005A00D9" w:rsidRPr="00542A54">
        <w:rPr>
          <w:smallCaps/>
          <w:color w:val="4F4F4F" w:themeColor="text1"/>
          <w:sz w:val="28"/>
        </w:rPr>
        <w:t>Room 204</w:t>
      </w:r>
    </w:p>
    <w:p w:rsidR="00D9005C" w:rsidRPr="00542A54" w:rsidRDefault="00C65C09" w:rsidP="00D9005C">
      <w:pPr>
        <w:tabs>
          <w:tab w:val="right" w:pos="9360"/>
        </w:tabs>
        <w:rPr>
          <w:color w:val="4F4F4F" w:themeColor="text1"/>
          <w:sz w:val="28"/>
        </w:rPr>
      </w:pPr>
      <w:r>
        <w:rPr>
          <w:color w:val="44546A" w:themeColor="text2"/>
          <w:sz w:val="32"/>
        </w:rPr>
        <w:t>Mioduino</w:t>
      </w:r>
      <w:r w:rsidRPr="005A00D9">
        <w:rPr>
          <w:color w:val="44546A" w:themeColor="text2"/>
          <w:sz w:val="32"/>
        </w:rPr>
        <w:t xml:space="preserve"> </w:t>
      </w:r>
      <w:r w:rsidR="00D9005C" w:rsidRPr="005A00D9">
        <w:rPr>
          <w:color w:val="44546A" w:themeColor="text2"/>
          <w:sz w:val="32"/>
        </w:rPr>
        <w:t>Build Lab</w:t>
      </w:r>
      <w:r w:rsidR="00D9005C" w:rsidRPr="005A00D9">
        <w:rPr>
          <w:color w:val="44546A" w:themeColor="text2"/>
          <w:sz w:val="32"/>
        </w:rPr>
        <w:tab/>
      </w:r>
      <w:r w:rsidR="00D9005C" w:rsidRPr="00542A54">
        <w:rPr>
          <w:color w:val="4F4F4F" w:themeColor="text1"/>
          <w:sz w:val="28"/>
        </w:rPr>
        <w:t>11:00 to 1</w:t>
      </w:r>
      <w:r w:rsidR="00173435" w:rsidRPr="00542A54">
        <w:rPr>
          <w:color w:val="4F4F4F" w:themeColor="text1"/>
          <w:sz w:val="28"/>
        </w:rPr>
        <w:t>2:0</w:t>
      </w:r>
      <w:r w:rsidR="00D9005C" w:rsidRPr="00542A54">
        <w:rPr>
          <w:color w:val="4F4F4F" w:themeColor="text1"/>
          <w:sz w:val="28"/>
        </w:rPr>
        <w:t xml:space="preserve">0 </w:t>
      </w:r>
      <w:r w:rsidR="00146EE7">
        <w:rPr>
          <w:color w:val="4F4F4F" w:themeColor="text1"/>
          <w:sz w:val="28"/>
        </w:rPr>
        <w:t>p</w:t>
      </w:r>
      <w:r w:rsidR="00D9005C" w:rsidRPr="00542A54">
        <w:rPr>
          <w:color w:val="4F4F4F" w:themeColor="text1"/>
          <w:sz w:val="28"/>
        </w:rPr>
        <w:t>m</w:t>
      </w:r>
      <w:r w:rsidR="005A00D9" w:rsidRPr="00542A54">
        <w:rPr>
          <w:color w:val="4F4F4F" w:themeColor="text1"/>
          <w:sz w:val="28"/>
        </w:rPr>
        <w:br/>
      </w:r>
      <w:r w:rsidR="005A00D9" w:rsidRPr="00542A54">
        <w:rPr>
          <w:smallCaps/>
          <w:color w:val="4F4F4F" w:themeColor="text1"/>
          <w:sz w:val="28"/>
        </w:rPr>
        <w:t>Room 204/206</w:t>
      </w:r>
    </w:p>
    <w:p w:rsidR="00D9005C" w:rsidRPr="00542A54" w:rsidRDefault="00D9005C" w:rsidP="00D9005C">
      <w:pPr>
        <w:tabs>
          <w:tab w:val="right" w:pos="9360"/>
        </w:tabs>
        <w:rPr>
          <w:smallCaps/>
          <w:color w:val="4F4F4F" w:themeColor="text1"/>
          <w:sz w:val="32"/>
        </w:rPr>
      </w:pPr>
      <w:r w:rsidRPr="00D70855">
        <w:rPr>
          <w:color w:val="00878F"/>
          <w:sz w:val="32"/>
        </w:rPr>
        <w:t>Lunch</w:t>
      </w:r>
      <w:r w:rsidRPr="00D70855">
        <w:rPr>
          <w:color w:val="00878F"/>
          <w:sz w:val="32"/>
        </w:rPr>
        <w:tab/>
      </w:r>
      <w:r w:rsidRPr="00D70855">
        <w:rPr>
          <w:color w:val="00878F"/>
          <w:sz w:val="28"/>
        </w:rPr>
        <w:t>1</w:t>
      </w:r>
      <w:r w:rsidR="00173435" w:rsidRPr="00D70855">
        <w:rPr>
          <w:color w:val="00878F"/>
          <w:sz w:val="28"/>
        </w:rPr>
        <w:t>2:00 to 12:3</w:t>
      </w:r>
      <w:r w:rsidRPr="00D70855">
        <w:rPr>
          <w:color w:val="00878F"/>
          <w:sz w:val="28"/>
        </w:rPr>
        <w:t>0</w:t>
      </w:r>
      <w:r w:rsidR="00367D0C" w:rsidRPr="00D70855">
        <w:rPr>
          <w:color w:val="00878F"/>
          <w:sz w:val="28"/>
        </w:rPr>
        <w:t xml:space="preserve"> pm</w:t>
      </w:r>
      <w:r w:rsidR="005A00D9" w:rsidRPr="00D70855">
        <w:rPr>
          <w:color w:val="00878F"/>
          <w:sz w:val="28"/>
        </w:rPr>
        <w:br/>
      </w:r>
      <w:r w:rsidR="005A00D9" w:rsidRPr="00542A54">
        <w:rPr>
          <w:smallCaps/>
          <w:color w:val="4F4F4F" w:themeColor="text1"/>
          <w:sz w:val="28"/>
        </w:rPr>
        <w:t>Room 224</w:t>
      </w:r>
    </w:p>
    <w:p w:rsidR="00D9005C" w:rsidRPr="00542A54" w:rsidRDefault="00C65C09" w:rsidP="00D9005C">
      <w:pPr>
        <w:tabs>
          <w:tab w:val="right" w:pos="9360"/>
        </w:tabs>
        <w:rPr>
          <w:color w:val="4F4F4F" w:themeColor="text1"/>
          <w:sz w:val="32"/>
        </w:rPr>
      </w:pPr>
      <w:r>
        <w:rPr>
          <w:color w:val="44546A" w:themeColor="text2"/>
          <w:sz w:val="32"/>
        </w:rPr>
        <w:t>Mioduino</w:t>
      </w:r>
      <w:r w:rsidR="00D9005C" w:rsidRPr="005A00D9">
        <w:rPr>
          <w:color w:val="44546A" w:themeColor="text2"/>
          <w:sz w:val="32"/>
        </w:rPr>
        <w:t xml:space="preserve"> Test Lab</w:t>
      </w:r>
      <w:r w:rsidR="00D9005C" w:rsidRPr="005A00D9">
        <w:rPr>
          <w:color w:val="44546A" w:themeColor="text2"/>
          <w:sz w:val="32"/>
        </w:rPr>
        <w:tab/>
      </w:r>
      <w:r w:rsidR="00173435" w:rsidRPr="00542A54">
        <w:rPr>
          <w:color w:val="4F4F4F" w:themeColor="text1"/>
          <w:sz w:val="28"/>
        </w:rPr>
        <w:t>12:3</w:t>
      </w:r>
      <w:r w:rsidR="00D9005C" w:rsidRPr="00542A54">
        <w:rPr>
          <w:color w:val="4F4F4F" w:themeColor="text1"/>
          <w:sz w:val="28"/>
        </w:rPr>
        <w:t>0 to 2:00 pm</w:t>
      </w:r>
      <w:r w:rsidR="005A00D9" w:rsidRPr="00542A54">
        <w:rPr>
          <w:color w:val="4F4F4F" w:themeColor="text1"/>
          <w:sz w:val="28"/>
        </w:rPr>
        <w:br/>
      </w:r>
      <w:r w:rsidR="005A00D9" w:rsidRPr="00542A54">
        <w:rPr>
          <w:smallCaps/>
          <w:color w:val="4F4F4F" w:themeColor="text1"/>
          <w:sz w:val="28"/>
        </w:rPr>
        <w:t>Room 204/206</w:t>
      </w:r>
    </w:p>
    <w:p w:rsidR="00D9005C" w:rsidRPr="00542A54" w:rsidRDefault="00C65C09" w:rsidP="00D9005C">
      <w:pPr>
        <w:tabs>
          <w:tab w:val="right" w:pos="9360"/>
        </w:tabs>
        <w:rPr>
          <w:color w:val="4F4F4F" w:themeColor="text1"/>
          <w:sz w:val="32"/>
        </w:rPr>
      </w:pPr>
      <w:r w:rsidRPr="00542A54">
        <w:rPr>
          <w:color w:val="44546A" w:themeColor="text2"/>
          <w:sz w:val="32"/>
        </w:rPr>
        <w:t>Classroom</w:t>
      </w:r>
      <w:r>
        <w:rPr>
          <w:color w:val="44546A" w:themeColor="text2"/>
          <w:sz w:val="32"/>
        </w:rPr>
        <w:t xml:space="preserve"> 2 - Sensor Overview</w:t>
      </w:r>
      <w:r w:rsidR="00D9005C" w:rsidRPr="005A00D9">
        <w:rPr>
          <w:color w:val="44546A" w:themeColor="text2"/>
          <w:sz w:val="32"/>
        </w:rPr>
        <w:tab/>
      </w:r>
      <w:r w:rsidR="00D9005C" w:rsidRPr="00542A54">
        <w:rPr>
          <w:color w:val="4F4F4F" w:themeColor="text1"/>
          <w:sz w:val="28"/>
        </w:rPr>
        <w:t>2:00 to 2:30 pm</w:t>
      </w:r>
      <w:r w:rsidR="005A00D9" w:rsidRPr="00542A54">
        <w:rPr>
          <w:color w:val="4F4F4F" w:themeColor="text1"/>
          <w:sz w:val="28"/>
        </w:rPr>
        <w:br/>
      </w:r>
      <w:r w:rsidR="005A00D9" w:rsidRPr="00542A54">
        <w:rPr>
          <w:smallCaps/>
          <w:color w:val="4F4F4F" w:themeColor="text1"/>
          <w:sz w:val="28"/>
        </w:rPr>
        <w:t>Room 204</w:t>
      </w:r>
    </w:p>
    <w:p w:rsidR="005A00D9" w:rsidRPr="00542A54" w:rsidRDefault="00A14DE9" w:rsidP="00D9005C">
      <w:pPr>
        <w:tabs>
          <w:tab w:val="right" w:pos="9360"/>
        </w:tabs>
        <w:rPr>
          <w:color w:val="4F4F4F" w:themeColor="text1"/>
          <w:sz w:val="32"/>
        </w:rPr>
      </w:pPr>
      <w:r w:rsidRPr="005A00D9">
        <w:rPr>
          <w:noProof/>
          <w:color w:val="44546A" w:themeColor="text2"/>
          <w:lang w:eastAsia="en-US"/>
        </w:rPr>
        <w:drawing>
          <wp:anchor distT="0" distB="0" distL="114300" distR="114300" simplePos="0" relativeHeight="251659264" behindDoc="0" locked="0" layoutInCell="1" allowOverlap="1" wp14:anchorId="72040B65" wp14:editId="20360C9E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3292703" cy="145389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akeTour_Word_RevLogo-0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4" r="-10804"/>
                    <a:stretch/>
                  </pic:blipFill>
                  <pic:spPr bwMode="auto">
                    <a:xfrm>
                      <a:off x="0" y="0"/>
                      <a:ext cx="3292703" cy="1453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05C" w:rsidRPr="005A00D9">
        <w:rPr>
          <w:color w:val="44546A" w:themeColor="text2"/>
          <w:sz w:val="32"/>
        </w:rPr>
        <w:t>Sensor Lab</w:t>
      </w:r>
      <w:r w:rsidR="00D9005C" w:rsidRPr="005A00D9">
        <w:rPr>
          <w:color w:val="44546A" w:themeColor="text2"/>
          <w:sz w:val="32"/>
        </w:rPr>
        <w:tab/>
      </w:r>
      <w:r w:rsidR="00D9005C" w:rsidRPr="00542A54">
        <w:rPr>
          <w:color w:val="4F4F4F" w:themeColor="text1"/>
          <w:sz w:val="28"/>
        </w:rPr>
        <w:t>2:30 to 4:30 pm</w:t>
      </w:r>
      <w:r w:rsidR="005A00D9" w:rsidRPr="00542A54">
        <w:rPr>
          <w:color w:val="4F4F4F" w:themeColor="text1"/>
          <w:sz w:val="28"/>
        </w:rPr>
        <w:br/>
      </w:r>
      <w:r w:rsidR="005A00D9" w:rsidRPr="00542A54">
        <w:rPr>
          <w:smallCaps/>
          <w:color w:val="4F4F4F" w:themeColor="text1"/>
          <w:sz w:val="28"/>
        </w:rPr>
        <w:t>Room 204/206</w:t>
      </w:r>
    </w:p>
    <w:sectPr w:rsidR="005A00D9" w:rsidRPr="00542A54" w:rsidSect="006D34C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2240" w:h="15840" w:code="1"/>
      <w:pgMar w:top="1440" w:right="72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100" w:rsidRDefault="00BC2100">
      <w:pPr>
        <w:spacing w:after="0" w:line="240" w:lineRule="auto"/>
      </w:pPr>
      <w:r>
        <w:separator/>
      </w:r>
    </w:p>
  </w:endnote>
  <w:endnote w:type="continuationSeparator" w:id="0">
    <w:p w:rsidR="00BC2100" w:rsidRDefault="00BC2100">
      <w:pPr>
        <w:spacing w:after="0" w:line="240" w:lineRule="auto"/>
      </w:pPr>
      <w:r>
        <w:continuationSeparator/>
      </w:r>
    </w:p>
  </w:endnote>
  <w:endnote w:type="continuationNotice" w:id="1">
    <w:p w:rsidR="00BC2100" w:rsidRDefault="00BC21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WP">
    <w:altName w:val="Segoe UI Semi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 Historic">
    <w:altName w:val="Segoe UI Symbol"/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ED9" w:rsidRPr="00385A63" w:rsidRDefault="000D0ED9" w:rsidP="00814E29">
    <w:pPr>
      <w:pStyle w:val="Footer"/>
    </w:pPr>
    <w:r w:rsidRPr="00385A63">
      <w:t xml:space="preserve">Page </w:t>
    </w:r>
    <w:r w:rsidRPr="00385A63">
      <w:fldChar w:fldCharType="begin"/>
    </w:r>
    <w:r w:rsidRPr="00385A63">
      <w:instrText xml:space="preserve"> PAGE  \* Arabic  \* MERGEFORMAT </w:instrText>
    </w:r>
    <w:r w:rsidRPr="00385A63">
      <w:fldChar w:fldCharType="separate"/>
    </w:r>
    <w:r w:rsidR="00A14DE9">
      <w:rPr>
        <w:noProof/>
      </w:rPr>
      <w:t>2</w:t>
    </w:r>
    <w:r w:rsidRPr="00385A63">
      <w:fldChar w:fldCharType="end"/>
    </w:r>
    <w:r>
      <w:tab/>
    </w:r>
    <w:r w:rsidRPr="00385A63">
      <w:t xml:space="preserve">Version </w:t>
    </w:r>
    <w:r w:rsidR="00BC2100">
      <w:fldChar w:fldCharType="begin"/>
    </w:r>
    <w:r w:rsidR="00BC2100">
      <w:instrText xml:space="preserve"> DOCPROPERTY  Version  \* MERGEFORMAT </w:instrText>
    </w:r>
    <w:r w:rsidR="00BC2100">
      <w:fldChar w:fldCharType="separate"/>
    </w:r>
    <w:r w:rsidR="00542A54">
      <w:t>1.0.3</w:t>
    </w:r>
    <w:r w:rsidR="00BC2100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ED9" w:rsidRPr="00622D0B" w:rsidRDefault="000D0ED9" w:rsidP="00622D0B">
    <w:pPr>
      <w:pStyle w:val="Footer"/>
    </w:pPr>
    <w:r w:rsidRPr="00385A63">
      <w:t xml:space="preserve">Version </w:t>
    </w:r>
    <w:r w:rsidR="00BC2100">
      <w:fldChar w:fldCharType="begin"/>
    </w:r>
    <w:r w:rsidR="00BC2100">
      <w:instrText xml:space="preserve"> DOCPROPERTY  Version  \* MERGEFORMAT </w:instrText>
    </w:r>
    <w:r w:rsidR="00BC2100">
      <w:fldChar w:fldCharType="separate"/>
    </w:r>
    <w:r w:rsidR="00542A54">
      <w:t>1.0.3</w:t>
    </w:r>
    <w:r w:rsidR="00BC2100">
      <w:fldChar w:fldCharType="end"/>
    </w:r>
    <w:r>
      <w:tab/>
    </w:r>
    <w:r w:rsidRPr="00385A63">
      <w:t xml:space="preserve">Page </w:t>
    </w:r>
    <w:r w:rsidRPr="00385A63">
      <w:fldChar w:fldCharType="begin"/>
    </w:r>
    <w:r w:rsidRPr="00385A63">
      <w:instrText xml:space="preserve"> PAGE  \* Arabic  \* MERGEFORMAT </w:instrText>
    </w:r>
    <w:r w:rsidRPr="00385A63">
      <w:fldChar w:fldCharType="separate"/>
    </w:r>
    <w:r w:rsidR="00D9005C">
      <w:rPr>
        <w:noProof/>
      </w:rPr>
      <w:t>19</w:t>
    </w:r>
    <w:r w:rsidRPr="00385A6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100" w:rsidRDefault="00BC2100">
      <w:pPr>
        <w:spacing w:after="0" w:line="240" w:lineRule="auto"/>
      </w:pPr>
      <w:r>
        <w:separator/>
      </w:r>
    </w:p>
  </w:footnote>
  <w:footnote w:type="continuationSeparator" w:id="0">
    <w:p w:rsidR="00BC2100" w:rsidRDefault="00BC2100">
      <w:pPr>
        <w:spacing w:after="0" w:line="240" w:lineRule="auto"/>
      </w:pPr>
      <w:r>
        <w:continuationSeparator/>
      </w:r>
    </w:p>
  </w:footnote>
  <w:footnote w:type="continuationNotice" w:id="1">
    <w:p w:rsidR="00BC2100" w:rsidRDefault="00BC210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ED9" w:rsidRPr="008315B3" w:rsidRDefault="00BC2100" w:rsidP="00CD4F5F">
    <w:pPr>
      <w:pStyle w:val="Header"/>
    </w:pPr>
    <w:sdt>
      <w:sdtPr>
        <w:alias w:val="Title"/>
        <w:tag w:val=""/>
        <w:id w:val="1661727919"/>
        <w:placeholder>
          <w:docPart w:val="44EB29007387456EB73CADEC44EF68D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D0ED9" w:rsidRPr="008315B3">
          <w:t>Mioduino Guide</w:t>
        </w:r>
      </w:sdtContent>
    </w:sdt>
    <w:r w:rsidR="000D0ED9" w:rsidRPr="008315B3">
      <mc:AlternateContent>
        <mc:Choice Requires="wps">
          <w:drawing>
            <wp:anchor distT="0" distB="0" distL="114300" distR="114300" simplePos="0" relativeHeight="251660289" behindDoc="1" locked="0" layoutInCell="1" allowOverlap="1" wp14:anchorId="18D01B18" wp14:editId="02AC326D">
              <wp:simplePos x="0" y="0"/>
              <wp:positionH relativeFrom="margin">
                <wp:align>left</wp:align>
              </wp:positionH>
              <wp:positionV relativeFrom="page">
                <wp:align>center</wp:align>
              </wp:positionV>
              <wp:extent cx="6400800" cy="8686800"/>
              <wp:effectExtent l="0" t="0" r="0" b="0"/>
              <wp:wrapNone/>
              <wp:docPr id="34" name="Rectangle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0800" cy="868680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79FD41" id="Rectangle 34" o:spid="_x0000_s1026" style="position:absolute;margin-left:0;margin-top:0;width:7in;height:684pt;z-index:-25165619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" fillcolor="#eaeaea" stroked="f" strokeweight="1pt">
              <v:textbox inset="36pt,36pt,36pt,36pt"/>
              <w10:wrap anchorx="margin" anchory="page"/>
            </v:rect>
          </w:pict>
        </mc:Fallback>
      </mc:AlternateContent>
    </w:r>
    <w:r w:rsidR="000D0ED9">
      <w:tab/>
    </w:r>
    <w:r w:rsidR="00554CCF">
      <w:fldChar w:fldCharType="begin"/>
    </w:r>
    <w:r w:rsidR="00554CCF">
      <w:instrText xml:space="preserve"> STYLEREF  "Heading 1"  \* MERGEFORMAT </w:instrText>
    </w:r>
    <w:r w:rsidR="00554CCF">
      <w:fldChar w:fldCharType="separate"/>
    </w:r>
    <w:r w:rsidR="00542A54">
      <w:rPr>
        <w:b w:val="0"/>
        <w:bCs/>
      </w:rPr>
      <w:t>Error! No text of specified style in document.</w:t>
    </w:r>
    <w:r w:rsidR="00554CCF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ED9" w:rsidRPr="00CD4F5F" w:rsidRDefault="00554CCF" w:rsidP="00CD4F5F">
    <w:pPr>
      <w:pStyle w:val="Header"/>
    </w:pPr>
    <w:r>
      <w:fldChar w:fldCharType="begin"/>
    </w:r>
    <w:r>
      <w:instrText xml:space="preserve"> STYLEREF  "Heading 1"  \* MERGEFORMAT </w:instrText>
    </w:r>
    <w:r>
      <w:fldChar w:fldCharType="separate"/>
    </w:r>
    <w:r w:rsidR="00542A54">
      <w:rPr>
        <w:b w:val="0"/>
        <w:bCs/>
      </w:rPr>
      <w:t>Error! No text of specified style in document.</w:t>
    </w:r>
    <w:r>
      <w:fldChar w:fldCharType="end"/>
    </w:r>
    <w:r w:rsidR="000D0ED9">
      <w:tab/>
    </w:r>
    <w:sdt>
      <w:sdtPr>
        <w:alias w:val="Title"/>
        <w:tag w:val=""/>
        <w:id w:val="-795595696"/>
        <w:placeholder>
          <w:docPart w:val="E26483D83A744A2E9CB23C25780EED5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D0ED9" w:rsidRPr="00CD4F5F">
          <w:t>Mioduino Guide</w:t>
        </w:r>
      </w:sdtContent>
    </w:sdt>
    <w:r w:rsidR="000D0ED9" w:rsidRPr="00CD4F5F">
      <mc:AlternateContent>
        <mc:Choice Requires="wps">
          <w:drawing>
            <wp:anchor distT="0" distB="0" distL="114300" distR="114300" simplePos="0" relativeHeight="251662337" behindDoc="1" locked="0" layoutInCell="1" allowOverlap="1" wp14:anchorId="104E0F54" wp14:editId="1DAEB32E">
              <wp:simplePos x="0" y="0"/>
              <wp:positionH relativeFrom="margin">
                <wp:align>left</wp:align>
              </wp:positionH>
              <wp:positionV relativeFrom="page">
                <wp:align>center</wp:align>
              </wp:positionV>
              <wp:extent cx="6400800" cy="8686800"/>
              <wp:effectExtent l="0" t="0" r="0" b="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0800" cy="868680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0947B3" id="Rectangle 37" o:spid="_x0000_s1026" style="position:absolute;margin-left:0;margin-top:0;width:7in;height:684pt;z-index:-25165414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" fillcolor="#eaeaea" stroked="f" strokeweight="1pt">
              <v:textbox inset="36pt,36pt,36pt,36pt"/>
              <w10:wrap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ED9" w:rsidRDefault="000D0ED9" w:rsidP="00CD4F5F">
    <w:pPr>
      <w:pStyle w:val="Header"/>
    </w:pPr>
    <w:r>
      <mc:AlternateContent>
        <mc:Choice Requires="wps">
          <w:drawing>
            <wp:anchor distT="0" distB="0" distL="114300" distR="114300" simplePos="0" relativeHeight="251658240" behindDoc="1" locked="0" layoutInCell="1" allowOverlap="1" wp14:editId="17CE3CCD">
              <wp:simplePos x="0" y="0"/>
              <wp:positionH relativeFrom="margin">
                <wp:align>left</wp:align>
              </wp:positionH>
              <wp:positionV relativeFrom="margin">
                <wp:align>center</wp:align>
              </wp:positionV>
              <wp:extent cx="6400800" cy="8686800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0800" cy="8686800"/>
                      </a:xfrm>
                      <a:prstGeom prst="rect">
                        <a:avLst/>
                      </a:prstGeom>
                      <a:solidFill>
                        <a:srgbClr val="F5F5F5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8105CD" id="Rectangle 14" o:spid="_x0000_s1026" style="position:absolute;margin-left:0;margin-top:0;width:7in;height:684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" fillcolor="#f5f5f5" stroked="f" strokeweight="1pt">
              <v:textbox inset="36pt,36pt,36pt,36pt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760CC"/>
    <w:multiLevelType w:val="hybridMultilevel"/>
    <w:tmpl w:val="DD6858F4"/>
    <w:lvl w:ilvl="0" w:tplc="2F728AF0">
      <w:start w:val="1"/>
      <w:numFmt w:val="decimal"/>
      <w:lvlText w:val="%1."/>
      <w:lvlJc w:val="left"/>
      <w:pPr>
        <w:ind w:left="1872" w:hanging="360"/>
      </w:pPr>
      <w:rPr>
        <w:b/>
        <w:color w:val="179BA0" w:themeColor="accent1"/>
      </w:r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 w15:restartNumberingAfterBreak="0">
    <w:nsid w:val="07365AA0"/>
    <w:multiLevelType w:val="hybridMultilevel"/>
    <w:tmpl w:val="DE1EA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664C1"/>
    <w:multiLevelType w:val="hybridMultilevel"/>
    <w:tmpl w:val="9C4EC1B6"/>
    <w:lvl w:ilvl="0" w:tplc="E9783B2E">
      <w:start w:val="1"/>
      <w:numFmt w:val="decimal"/>
      <w:lvlText w:val="%1."/>
      <w:lvlJc w:val="left"/>
      <w:pPr>
        <w:ind w:left="720" w:hanging="360"/>
      </w:pPr>
      <w:rPr>
        <w:b/>
        <w:color w:val="179BA0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B2F50"/>
    <w:multiLevelType w:val="hybridMultilevel"/>
    <w:tmpl w:val="19D8B448"/>
    <w:lvl w:ilvl="0" w:tplc="DF988198">
      <w:start w:val="1"/>
      <w:numFmt w:val="decimal"/>
      <w:lvlText w:val="%1."/>
      <w:lvlJc w:val="left"/>
      <w:pPr>
        <w:ind w:left="1368" w:hanging="360"/>
      </w:pPr>
      <w:rPr>
        <w:rFonts w:hint="default"/>
        <w:b/>
        <w:color w:val="0C4D50" w:themeColor="accent5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 w15:restartNumberingAfterBreak="0">
    <w:nsid w:val="11966621"/>
    <w:multiLevelType w:val="hybridMultilevel"/>
    <w:tmpl w:val="FE861C2C"/>
    <w:lvl w:ilvl="0" w:tplc="2F728AF0">
      <w:start w:val="1"/>
      <w:numFmt w:val="decimal"/>
      <w:lvlText w:val="%1."/>
      <w:lvlJc w:val="left"/>
      <w:pPr>
        <w:ind w:left="1296" w:hanging="360"/>
      </w:pPr>
      <w:rPr>
        <w:b/>
        <w:color w:val="179BA0" w:themeColor="accent1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" w15:restartNumberingAfterBreak="0">
    <w:nsid w:val="1239520C"/>
    <w:multiLevelType w:val="hybridMultilevel"/>
    <w:tmpl w:val="981A8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DA36C1"/>
    <w:multiLevelType w:val="hybridMultilevel"/>
    <w:tmpl w:val="A23ECF30"/>
    <w:lvl w:ilvl="0" w:tplc="74928D38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u w:color="2B579A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15367741"/>
    <w:multiLevelType w:val="hybridMultilevel"/>
    <w:tmpl w:val="A68AA510"/>
    <w:lvl w:ilvl="0" w:tplc="C38427F0">
      <w:start w:val="1"/>
      <w:numFmt w:val="decimal"/>
      <w:lvlText w:val="%1."/>
      <w:lvlJc w:val="left"/>
      <w:pPr>
        <w:ind w:left="1296" w:hanging="360"/>
      </w:pPr>
      <w:rPr>
        <w:b/>
        <w:color w:val="179BA0" w:themeColor="accent1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" w15:restartNumberingAfterBreak="0">
    <w:nsid w:val="1E5A165B"/>
    <w:multiLevelType w:val="hybridMultilevel"/>
    <w:tmpl w:val="AAFE8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017BB"/>
    <w:multiLevelType w:val="hybridMultilevel"/>
    <w:tmpl w:val="4BA458AA"/>
    <w:lvl w:ilvl="0" w:tplc="8034D168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color w:val="2B579A"/>
        <w:u w:color="2B579A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26194EC6"/>
    <w:multiLevelType w:val="hybridMultilevel"/>
    <w:tmpl w:val="6CB0FC4E"/>
    <w:lvl w:ilvl="0" w:tplc="E9783B2E">
      <w:start w:val="1"/>
      <w:numFmt w:val="decimal"/>
      <w:lvlText w:val="%1."/>
      <w:lvlJc w:val="left"/>
      <w:pPr>
        <w:ind w:left="1296" w:hanging="360"/>
      </w:pPr>
      <w:rPr>
        <w:b/>
        <w:color w:val="179BA0" w:themeColor="accent1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" w15:restartNumberingAfterBreak="0">
    <w:nsid w:val="28207AC4"/>
    <w:multiLevelType w:val="hybridMultilevel"/>
    <w:tmpl w:val="E93E9618"/>
    <w:lvl w:ilvl="0" w:tplc="E9783B2E">
      <w:start w:val="1"/>
      <w:numFmt w:val="decimal"/>
      <w:lvlText w:val="%1."/>
      <w:lvlJc w:val="left"/>
      <w:pPr>
        <w:ind w:left="1296" w:hanging="360"/>
      </w:pPr>
      <w:rPr>
        <w:b/>
        <w:color w:val="179BA0" w:themeColor="accent1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2" w15:restartNumberingAfterBreak="0">
    <w:nsid w:val="2B1A4F70"/>
    <w:multiLevelType w:val="hybridMultilevel"/>
    <w:tmpl w:val="7FE4B828"/>
    <w:lvl w:ilvl="0" w:tplc="013240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17377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7E4376"/>
    <w:multiLevelType w:val="hybridMultilevel"/>
    <w:tmpl w:val="B21A3AF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32FD47F5"/>
    <w:multiLevelType w:val="hybridMultilevel"/>
    <w:tmpl w:val="8F426820"/>
    <w:lvl w:ilvl="0" w:tplc="0366AE66">
      <w:start w:val="1"/>
      <w:numFmt w:val="decimal"/>
      <w:lvlText w:val="%1."/>
      <w:lvlJc w:val="left"/>
      <w:pPr>
        <w:ind w:left="1872" w:hanging="360"/>
      </w:pPr>
      <w:rPr>
        <w:b/>
        <w:color w:val="179BA0" w:themeColor="accent1"/>
      </w:r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5" w15:restartNumberingAfterBreak="0">
    <w:nsid w:val="33480F41"/>
    <w:multiLevelType w:val="hybridMultilevel"/>
    <w:tmpl w:val="E5D6D62E"/>
    <w:lvl w:ilvl="0" w:tplc="1646DA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B579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0C4D50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7076C9"/>
    <w:multiLevelType w:val="hybridMultilevel"/>
    <w:tmpl w:val="A1DCE066"/>
    <w:lvl w:ilvl="0" w:tplc="603AE598">
      <w:start w:val="1"/>
      <w:numFmt w:val="decimal"/>
      <w:lvlText w:val="%1."/>
      <w:lvlJc w:val="left"/>
      <w:pPr>
        <w:ind w:left="720" w:hanging="360"/>
      </w:pPr>
      <w:rPr>
        <w:b/>
        <w:color w:val="179BA0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677778"/>
    <w:multiLevelType w:val="hybridMultilevel"/>
    <w:tmpl w:val="EAEAB5E6"/>
    <w:lvl w:ilvl="0" w:tplc="2F728AF0">
      <w:start w:val="1"/>
      <w:numFmt w:val="decimal"/>
      <w:lvlText w:val="%1."/>
      <w:lvlJc w:val="left"/>
      <w:pPr>
        <w:ind w:left="1872" w:hanging="360"/>
      </w:pPr>
      <w:rPr>
        <w:b/>
        <w:color w:val="179BA0" w:themeColor="accent1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9" w15:restartNumberingAfterBreak="0">
    <w:nsid w:val="46266759"/>
    <w:multiLevelType w:val="hybridMultilevel"/>
    <w:tmpl w:val="223E1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7F299C"/>
    <w:multiLevelType w:val="hybridMultilevel"/>
    <w:tmpl w:val="DD6858F4"/>
    <w:lvl w:ilvl="0" w:tplc="2F728AF0">
      <w:start w:val="1"/>
      <w:numFmt w:val="decimal"/>
      <w:lvlText w:val="%1."/>
      <w:lvlJc w:val="left"/>
      <w:pPr>
        <w:ind w:left="1872" w:hanging="360"/>
      </w:pPr>
      <w:rPr>
        <w:b/>
        <w:color w:val="179BA0" w:themeColor="accent1"/>
      </w:r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1" w15:restartNumberingAfterBreak="0">
    <w:nsid w:val="4BEB4499"/>
    <w:multiLevelType w:val="hybridMultilevel"/>
    <w:tmpl w:val="5826FB66"/>
    <w:lvl w:ilvl="0" w:tplc="210422F8">
      <w:start w:val="1"/>
      <w:numFmt w:val="decimal"/>
      <w:pStyle w:val="ListParagraph"/>
      <w:lvlText w:val="%1."/>
      <w:lvlJc w:val="left"/>
      <w:pPr>
        <w:ind w:left="1350" w:hanging="360"/>
      </w:pPr>
      <w:rPr>
        <w:b/>
        <w:color w:val="179BA0" w:themeColor="accent1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2" w15:restartNumberingAfterBreak="0">
    <w:nsid w:val="4C5F164A"/>
    <w:multiLevelType w:val="hybridMultilevel"/>
    <w:tmpl w:val="B8CC1DF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52752076"/>
    <w:multiLevelType w:val="hybridMultilevel"/>
    <w:tmpl w:val="2D36BE36"/>
    <w:lvl w:ilvl="0" w:tplc="E9783B2E">
      <w:start w:val="1"/>
      <w:numFmt w:val="decimal"/>
      <w:lvlText w:val="%1."/>
      <w:lvlJc w:val="left"/>
      <w:pPr>
        <w:ind w:left="1296" w:hanging="360"/>
      </w:pPr>
      <w:rPr>
        <w:b/>
        <w:color w:val="179BA0" w:themeColor="accent1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4" w15:restartNumberingAfterBreak="0">
    <w:nsid w:val="53AE0F99"/>
    <w:multiLevelType w:val="hybridMultilevel"/>
    <w:tmpl w:val="5BA2F1BC"/>
    <w:lvl w:ilvl="0" w:tplc="4FB8B00A">
      <w:start w:val="1"/>
      <w:numFmt w:val="decimal"/>
      <w:lvlText w:val="%1."/>
      <w:lvlJc w:val="left"/>
      <w:pPr>
        <w:ind w:left="720" w:hanging="360"/>
      </w:pPr>
      <w:rPr>
        <w:b/>
        <w:color w:val="0C4D50" w:themeColor="accent5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342A49"/>
    <w:multiLevelType w:val="hybridMultilevel"/>
    <w:tmpl w:val="3A6A3F5A"/>
    <w:lvl w:ilvl="0" w:tplc="4D5ADB58">
      <w:start w:val="1"/>
      <w:numFmt w:val="decimal"/>
      <w:lvlText w:val="%1."/>
      <w:lvlJc w:val="left"/>
      <w:pPr>
        <w:ind w:left="1368" w:hanging="360"/>
      </w:pPr>
      <w:rPr>
        <w:rFonts w:hint="default"/>
        <w:b/>
        <w:color w:val="0C4D50" w:themeColor="accent5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6" w15:restartNumberingAfterBreak="0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9C3FC3"/>
    <w:multiLevelType w:val="hybridMultilevel"/>
    <w:tmpl w:val="3DF2EBA6"/>
    <w:lvl w:ilvl="0" w:tplc="EAFC6FD2">
      <w:start w:val="1"/>
      <w:numFmt w:val="decimal"/>
      <w:lvlText w:val="%1."/>
      <w:lvlJc w:val="left"/>
      <w:pPr>
        <w:ind w:left="1296" w:hanging="360"/>
      </w:pPr>
      <w:rPr>
        <w:b/>
        <w:color w:val="179BA0" w:themeColor="accent1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8" w15:restartNumberingAfterBreak="0">
    <w:nsid w:val="6D5B7EF5"/>
    <w:multiLevelType w:val="hybridMultilevel"/>
    <w:tmpl w:val="E7F06F32"/>
    <w:lvl w:ilvl="0" w:tplc="73C24EF0">
      <w:start w:val="1"/>
      <w:numFmt w:val="decimal"/>
      <w:lvlText w:val="%1."/>
      <w:lvlJc w:val="left"/>
      <w:pPr>
        <w:ind w:left="1368" w:hanging="360"/>
      </w:pPr>
      <w:rPr>
        <w:rFonts w:hint="default"/>
        <w:b/>
        <w:color w:val="169BA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9" w15:restartNumberingAfterBreak="0">
    <w:nsid w:val="6FF2795B"/>
    <w:multiLevelType w:val="hybridMultilevel"/>
    <w:tmpl w:val="9EB635EA"/>
    <w:lvl w:ilvl="0" w:tplc="2F728AF0">
      <w:start w:val="1"/>
      <w:numFmt w:val="decimal"/>
      <w:lvlText w:val="%1."/>
      <w:lvlJc w:val="left"/>
      <w:pPr>
        <w:ind w:left="2448" w:hanging="360"/>
      </w:pPr>
      <w:rPr>
        <w:b/>
        <w:color w:val="179BA0" w:themeColor="accent1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0" w15:restartNumberingAfterBreak="0">
    <w:nsid w:val="71BB5C31"/>
    <w:multiLevelType w:val="hybridMultilevel"/>
    <w:tmpl w:val="9EB635EA"/>
    <w:lvl w:ilvl="0" w:tplc="2F728AF0">
      <w:start w:val="1"/>
      <w:numFmt w:val="decimal"/>
      <w:lvlText w:val="%1."/>
      <w:lvlJc w:val="left"/>
      <w:pPr>
        <w:ind w:left="2448" w:hanging="360"/>
      </w:pPr>
      <w:rPr>
        <w:b/>
        <w:color w:val="179BA0" w:themeColor="accent1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1" w15:restartNumberingAfterBreak="0">
    <w:nsid w:val="725A4A40"/>
    <w:multiLevelType w:val="hybridMultilevel"/>
    <w:tmpl w:val="FE861C2C"/>
    <w:lvl w:ilvl="0" w:tplc="2F728AF0">
      <w:start w:val="1"/>
      <w:numFmt w:val="decimal"/>
      <w:lvlText w:val="%1."/>
      <w:lvlJc w:val="left"/>
      <w:pPr>
        <w:ind w:left="1296" w:hanging="360"/>
      </w:pPr>
      <w:rPr>
        <w:b/>
        <w:color w:val="179BA0" w:themeColor="accent1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2" w15:restartNumberingAfterBreak="0">
    <w:nsid w:val="732E6B3E"/>
    <w:multiLevelType w:val="hybridMultilevel"/>
    <w:tmpl w:val="0DD29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746753"/>
    <w:multiLevelType w:val="hybridMultilevel"/>
    <w:tmpl w:val="FC726E5C"/>
    <w:lvl w:ilvl="0" w:tplc="83DC3718">
      <w:start w:val="1"/>
      <w:numFmt w:val="decimal"/>
      <w:lvlText w:val="%1."/>
      <w:lvlJc w:val="left"/>
      <w:pPr>
        <w:ind w:left="1368" w:hanging="360"/>
      </w:pPr>
      <w:rPr>
        <w:rFonts w:asciiTheme="minorHAnsi" w:hAnsiTheme="minorHAnsi" w:cstheme="minorHAnsi" w:hint="default"/>
        <w:b/>
        <w:color w:val="0C4D50" w:themeColor="accent5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4" w15:restartNumberingAfterBreak="0">
    <w:nsid w:val="739323C7"/>
    <w:multiLevelType w:val="hybridMultilevel"/>
    <w:tmpl w:val="DD6858F4"/>
    <w:lvl w:ilvl="0" w:tplc="2F728AF0">
      <w:start w:val="1"/>
      <w:numFmt w:val="decimal"/>
      <w:lvlText w:val="%1."/>
      <w:lvlJc w:val="left"/>
      <w:pPr>
        <w:ind w:left="1872" w:hanging="360"/>
      </w:pPr>
      <w:rPr>
        <w:b/>
        <w:color w:val="179BA0" w:themeColor="accent1"/>
      </w:r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5" w15:restartNumberingAfterBreak="0">
    <w:nsid w:val="7432753E"/>
    <w:multiLevelType w:val="hybridMultilevel"/>
    <w:tmpl w:val="14265CA2"/>
    <w:lvl w:ilvl="0" w:tplc="EAFC6FD2">
      <w:start w:val="1"/>
      <w:numFmt w:val="decimal"/>
      <w:lvlText w:val="%1."/>
      <w:lvlJc w:val="left"/>
      <w:pPr>
        <w:ind w:left="1872" w:hanging="360"/>
      </w:pPr>
      <w:rPr>
        <w:b/>
        <w:color w:val="179BA0" w:themeColor="accent1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6" w15:restartNumberingAfterBreak="0">
    <w:nsid w:val="74F12129"/>
    <w:multiLevelType w:val="hybridMultilevel"/>
    <w:tmpl w:val="9EB635EA"/>
    <w:lvl w:ilvl="0" w:tplc="2F728AF0">
      <w:start w:val="1"/>
      <w:numFmt w:val="decimal"/>
      <w:lvlText w:val="%1."/>
      <w:lvlJc w:val="left"/>
      <w:pPr>
        <w:ind w:left="2448" w:hanging="360"/>
      </w:pPr>
      <w:rPr>
        <w:b/>
        <w:color w:val="179BA0" w:themeColor="accent1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7" w15:restartNumberingAfterBreak="0">
    <w:nsid w:val="7B1C315F"/>
    <w:multiLevelType w:val="hybridMultilevel"/>
    <w:tmpl w:val="14265CA2"/>
    <w:lvl w:ilvl="0" w:tplc="EAFC6FD2">
      <w:start w:val="1"/>
      <w:numFmt w:val="decimal"/>
      <w:lvlText w:val="%1."/>
      <w:lvlJc w:val="left"/>
      <w:pPr>
        <w:ind w:left="1872" w:hanging="360"/>
      </w:pPr>
      <w:rPr>
        <w:b/>
        <w:color w:val="179BA0" w:themeColor="accent1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8" w15:restartNumberingAfterBreak="0">
    <w:nsid w:val="7F414420"/>
    <w:multiLevelType w:val="hybridMultilevel"/>
    <w:tmpl w:val="7D98AB6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6"/>
  </w:num>
  <w:num w:numId="3">
    <w:abstractNumId w:val="8"/>
  </w:num>
  <w:num w:numId="4">
    <w:abstractNumId w:val="1"/>
  </w:num>
  <w:num w:numId="5">
    <w:abstractNumId w:val="19"/>
  </w:num>
  <w:num w:numId="6">
    <w:abstractNumId w:val="5"/>
  </w:num>
  <w:num w:numId="7">
    <w:abstractNumId w:val="32"/>
  </w:num>
  <w:num w:numId="8">
    <w:abstractNumId w:val="12"/>
  </w:num>
  <w:num w:numId="9">
    <w:abstractNumId w:val="15"/>
  </w:num>
  <w:num w:numId="10">
    <w:abstractNumId w:val="38"/>
  </w:num>
  <w:num w:numId="11">
    <w:abstractNumId w:val="6"/>
  </w:num>
  <w:num w:numId="12">
    <w:abstractNumId w:val="9"/>
  </w:num>
  <w:num w:numId="13">
    <w:abstractNumId w:val="28"/>
  </w:num>
  <w:num w:numId="14">
    <w:abstractNumId w:val="33"/>
  </w:num>
  <w:num w:numId="15">
    <w:abstractNumId w:val="24"/>
  </w:num>
  <w:num w:numId="16">
    <w:abstractNumId w:val="3"/>
  </w:num>
  <w:num w:numId="17">
    <w:abstractNumId w:val="25"/>
  </w:num>
  <w:num w:numId="18">
    <w:abstractNumId w:val="7"/>
  </w:num>
  <w:num w:numId="19">
    <w:abstractNumId w:val="2"/>
  </w:num>
  <w:num w:numId="20">
    <w:abstractNumId w:val="23"/>
  </w:num>
  <w:num w:numId="21">
    <w:abstractNumId w:val="11"/>
  </w:num>
  <w:num w:numId="22">
    <w:abstractNumId w:val="10"/>
  </w:num>
  <w:num w:numId="23">
    <w:abstractNumId w:val="21"/>
  </w:num>
  <w:num w:numId="24">
    <w:abstractNumId w:val="21"/>
    <w:lvlOverride w:ilvl="0">
      <w:startOverride w:val="1"/>
    </w:lvlOverride>
  </w:num>
  <w:num w:numId="25">
    <w:abstractNumId w:val="27"/>
  </w:num>
  <w:num w:numId="26">
    <w:abstractNumId w:val="37"/>
  </w:num>
  <w:num w:numId="27">
    <w:abstractNumId w:val="35"/>
  </w:num>
  <w:num w:numId="28">
    <w:abstractNumId w:val="21"/>
    <w:lvlOverride w:ilvl="0">
      <w:startOverride w:val="1"/>
    </w:lvlOverride>
  </w:num>
  <w:num w:numId="29">
    <w:abstractNumId w:val="21"/>
    <w:lvlOverride w:ilvl="0">
      <w:startOverride w:val="1"/>
    </w:lvlOverride>
  </w:num>
  <w:num w:numId="30">
    <w:abstractNumId w:val="21"/>
    <w:lvlOverride w:ilvl="0">
      <w:startOverride w:val="1"/>
    </w:lvlOverride>
  </w:num>
  <w:num w:numId="31">
    <w:abstractNumId w:val="21"/>
    <w:lvlOverride w:ilvl="0">
      <w:startOverride w:val="1"/>
    </w:lvlOverride>
  </w:num>
  <w:num w:numId="32">
    <w:abstractNumId w:val="17"/>
  </w:num>
  <w:num w:numId="33">
    <w:abstractNumId w:val="4"/>
  </w:num>
  <w:num w:numId="34">
    <w:abstractNumId w:val="31"/>
  </w:num>
  <w:num w:numId="35">
    <w:abstractNumId w:val="34"/>
  </w:num>
  <w:num w:numId="36">
    <w:abstractNumId w:val="18"/>
  </w:num>
  <w:num w:numId="37">
    <w:abstractNumId w:val="0"/>
  </w:num>
  <w:num w:numId="38">
    <w:abstractNumId w:val="20"/>
  </w:num>
  <w:num w:numId="39">
    <w:abstractNumId w:val="14"/>
  </w:num>
  <w:num w:numId="40">
    <w:abstractNumId w:val="36"/>
  </w:num>
  <w:num w:numId="41">
    <w:abstractNumId w:val="29"/>
  </w:num>
  <w:num w:numId="42">
    <w:abstractNumId w:val="30"/>
  </w:num>
  <w:num w:numId="43">
    <w:abstractNumId w:val="13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mirrorMargins/>
  <w:hideSpellingErrors/>
  <w:hideGrammaticalError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EA1"/>
    <w:rsid w:val="000028F3"/>
    <w:rsid w:val="000048C8"/>
    <w:rsid w:val="00004EC7"/>
    <w:rsid w:val="00021F0E"/>
    <w:rsid w:val="0002281C"/>
    <w:rsid w:val="000278C1"/>
    <w:rsid w:val="0003101E"/>
    <w:rsid w:val="000321F7"/>
    <w:rsid w:val="000328B9"/>
    <w:rsid w:val="00034E9B"/>
    <w:rsid w:val="00037028"/>
    <w:rsid w:val="0004429B"/>
    <w:rsid w:val="000537A4"/>
    <w:rsid w:val="0005574D"/>
    <w:rsid w:val="00060DE2"/>
    <w:rsid w:val="00063830"/>
    <w:rsid w:val="00065A52"/>
    <w:rsid w:val="00074178"/>
    <w:rsid w:val="00076AB1"/>
    <w:rsid w:val="0007797F"/>
    <w:rsid w:val="00082690"/>
    <w:rsid w:val="000858E8"/>
    <w:rsid w:val="000907AB"/>
    <w:rsid w:val="00096680"/>
    <w:rsid w:val="000A5A1C"/>
    <w:rsid w:val="000A641A"/>
    <w:rsid w:val="000A6B89"/>
    <w:rsid w:val="000C09B6"/>
    <w:rsid w:val="000C25D5"/>
    <w:rsid w:val="000C6447"/>
    <w:rsid w:val="000D0ED9"/>
    <w:rsid w:val="000D7BB0"/>
    <w:rsid w:val="000D7C23"/>
    <w:rsid w:val="000E486F"/>
    <w:rsid w:val="000E4BC4"/>
    <w:rsid w:val="000F067F"/>
    <w:rsid w:val="000F07A4"/>
    <w:rsid w:val="00100433"/>
    <w:rsid w:val="001026D7"/>
    <w:rsid w:val="001034BD"/>
    <w:rsid w:val="001044EB"/>
    <w:rsid w:val="0010540F"/>
    <w:rsid w:val="00105849"/>
    <w:rsid w:val="001116A4"/>
    <w:rsid w:val="00115CB4"/>
    <w:rsid w:val="00116931"/>
    <w:rsid w:val="00126837"/>
    <w:rsid w:val="00133172"/>
    <w:rsid w:val="00135B84"/>
    <w:rsid w:val="001364AD"/>
    <w:rsid w:val="00146A93"/>
    <w:rsid w:val="00146EE7"/>
    <w:rsid w:val="00150069"/>
    <w:rsid w:val="00151155"/>
    <w:rsid w:val="001515C6"/>
    <w:rsid w:val="001531F8"/>
    <w:rsid w:val="00156B60"/>
    <w:rsid w:val="00161208"/>
    <w:rsid w:val="00162E41"/>
    <w:rsid w:val="0017189A"/>
    <w:rsid w:val="00172B35"/>
    <w:rsid w:val="00173435"/>
    <w:rsid w:val="00174E20"/>
    <w:rsid w:val="00175FF4"/>
    <w:rsid w:val="001821DC"/>
    <w:rsid w:val="00185265"/>
    <w:rsid w:val="0018624C"/>
    <w:rsid w:val="00190BC0"/>
    <w:rsid w:val="00191383"/>
    <w:rsid w:val="001913A7"/>
    <w:rsid w:val="001949A9"/>
    <w:rsid w:val="001A163F"/>
    <w:rsid w:val="001A29C6"/>
    <w:rsid w:val="001A5EFF"/>
    <w:rsid w:val="001A6982"/>
    <w:rsid w:val="001B45D4"/>
    <w:rsid w:val="001B52E3"/>
    <w:rsid w:val="001B6EE3"/>
    <w:rsid w:val="001C17E6"/>
    <w:rsid w:val="001C39F3"/>
    <w:rsid w:val="001C4495"/>
    <w:rsid w:val="001D004D"/>
    <w:rsid w:val="001D7611"/>
    <w:rsid w:val="001D7BFA"/>
    <w:rsid w:val="001E05CF"/>
    <w:rsid w:val="001E3E85"/>
    <w:rsid w:val="001E5456"/>
    <w:rsid w:val="001E5B09"/>
    <w:rsid w:val="001E5DC3"/>
    <w:rsid w:val="001F0357"/>
    <w:rsid w:val="001F12B2"/>
    <w:rsid w:val="001F2992"/>
    <w:rsid w:val="001F780A"/>
    <w:rsid w:val="002079CB"/>
    <w:rsid w:val="0021273D"/>
    <w:rsid w:val="00215C84"/>
    <w:rsid w:val="002160AE"/>
    <w:rsid w:val="00216D20"/>
    <w:rsid w:val="00216DE8"/>
    <w:rsid w:val="00217C5F"/>
    <w:rsid w:val="00220746"/>
    <w:rsid w:val="002207CF"/>
    <w:rsid w:val="00220A8D"/>
    <w:rsid w:val="00220BB0"/>
    <w:rsid w:val="00221761"/>
    <w:rsid w:val="002233EF"/>
    <w:rsid w:val="0022696E"/>
    <w:rsid w:val="002277D5"/>
    <w:rsid w:val="00236A8B"/>
    <w:rsid w:val="00241BB1"/>
    <w:rsid w:val="00251F47"/>
    <w:rsid w:val="00254BC7"/>
    <w:rsid w:val="00262112"/>
    <w:rsid w:val="00265568"/>
    <w:rsid w:val="00273A56"/>
    <w:rsid w:val="00274049"/>
    <w:rsid w:val="002804E1"/>
    <w:rsid w:val="002852C6"/>
    <w:rsid w:val="00286216"/>
    <w:rsid w:val="00296C20"/>
    <w:rsid w:val="00297CF0"/>
    <w:rsid w:val="002A2015"/>
    <w:rsid w:val="002B5105"/>
    <w:rsid w:val="002C4B38"/>
    <w:rsid w:val="002C5168"/>
    <w:rsid w:val="002C76C8"/>
    <w:rsid w:val="002D0D90"/>
    <w:rsid w:val="002D0EB5"/>
    <w:rsid w:val="002D559D"/>
    <w:rsid w:val="002F245F"/>
    <w:rsid w:val="002F3584"/>
    <w:rsid w:val="002F5A6F"/>
    <w:rsid w:val="002F5EC2"/>
    <w:rsid w:val="00303823"/>
    <w:rsid w:val="00304923"/>
    <w:rsid w:val="00311392"/>
    <w:rsid w:val="003138C6"/>
    <w:rsid w:val="00314D89"/>
    <w:rsid w:val="00316041"/>
    <w:rsid w:val="003209E2"/>
    <w:rsid w:val="00321587"/>
    <w:rsid w:val="00324107"/>
    <w:rsid w:val="00324435"/>
    <w:rsid w:val="00324D14"/>
    <w:rsid w:val="00327000"/>
    <w:rsid w:val="00327186"/>
    <w:rsid w:val="00330605"/>
    <w:rsid w:val="003313A2"/>
    <w:rsid w:val="00336CB1"/>
    <w:rsid w:val="00342517"/>
    <w:rsid w:val="003523A1"/>
    <w:rsid w:val="00354416"/>
    <w:rsid w:val="0035704D"/>
    <w:rsid w:val="00357A86"/>
    <w:rsid w:val="00361567"/>
    <w:rsid w:val="00367D0C"/>
    <w:rsid w:val="0037051E"/>
    <w:rsid w:val="00372DE8"/>
    <w:rsid w:val="003811BF"/>
    <w:rsid w:val="00381DF6"/>
    <w:rsid w:val="00382C18"/>
    <w:rsid w:val="0038388D"/>
    <w:rsid w:val="00383F62"/>
    <w:rsid w:val="00385A63"/>
    <w:rsid w:val="00390FD9"/>
    <w:rsid w:val="00394E69"/>
    <w:rsid w:val="00395C99"/>
    <w:rsid w:val="003A2413"/>
    <w:rsid w:val="003A3174"/>
    <w:rsid w:val="003A339D"/>
    <w:rsid w:val="003B1D72"/>
    <w:rsid w:val="003B1D82"/>
    <w:rsid w:val="003B3841"/>
    <w:rsid w:val="003B47E3"/>
    <w:rsid w:val="003B5D42"/>
    <w:rsid w:val="003C7A9B"/>
    <w:rsid w:val="003D31EE"/>
    <w:rsid w:val="003D35BE"/>
    <w:rsid w:val="003D4F3D"/>
    <w:rsid w:val="003E15CD"/>
    <w:rsid w:val="003E3E21"/>
    <w:rsid w:val="003E41DD"/>
    <w:rsid w:val="003E5453"/>
    <w:rsid w:val="003E757C"/>
    <w:rsid w:val="003F21B2"/>
    <w:rsid w:val="003F2DA9"/>
    <w:rsid w:val="003F4E87"/>
    <w:rsid w:val="003F6BF1"/>
    <w:rsid w:val="003F705A"/>
    <w:rsid w:val="0040113A"/>
    <w:rsid w:val="004022E3"/>
    <w:rsid w:val="00404C07"/>
    <w:rsid w:val="00413FE5"/>
    <w:rsid w:val="00415865"/>
    <w:rsid w:val="00416280"/>
    <w:rsid w:val="00417465"/>
    <w:rsid w:val="00421C27"/>
    <w:rsid w:val="0042345C"/>
    <w:rsid w:val="00424018"/>
    <w:rsid w:val="004267F3"/>
    <w:rsid w:val="00426CB2"/>
    <w:rsid w:val="004309A5"/>
    <w:rsid w:val="00431EFF"/>
    <w:rsid w:val="0043221A"/>
    <w:rsid w:val="00433D32"/>
    <w:rsid w:val="0043560E"/>
    <w:rsid w:val="00437746"/>
    <w:rsid w:val="00443020"/>
    <w:rsid w:val="00445F77"/>
    <w:rsid w:val="004501F6"/>
    <w:rsid w:val="00450E06"/>
    <w:rsid w:val="00463809"/>
    <w:rsid w:val="00471DF1"/>
    <w:rsid w:val="00476993"/>
    <w:rsid w:val="00483990"/>
    <w:rsid w:val="00483ADD"/>
    <w:rsid w:val="0048748A"/>
    <w:rsid w:val="00494F7C"/>
    <w:rsid w:val="00496D5E"/>
    <w:rsid w:val="004970CD"/>
    <w:rsid w:val="004A06A4"/>
    <w:rsid w:val="004A14C5"/>
    <w:rsid w:val="004A5217"/>
    <w:rsid w:val="004A6015"/>
    <w:rsid w:val="004B3724"/>
    <w:rsid w:val="004B5A3F"/>
    <w:rsid w:val="004C12FB"/>
    <w:rsid w:val="004C5FC4"/>
    <w:rsid w:val="004C6D01"/>
    <w:rsid w:val="004C79A3"/>
    <w:rsid w:val="004D1142"/>
    <w:rsid w:val="004E1868"/>
    <w:rsid w:val="004E5BF0"/>
    <w:rsid w:val="004E6866"/>
    <w:rsid w:val="004E6EAE"/>
    <w:rsid w:val="004E75D3"/>
    <w:rsid w:val="004F0F7A"/>
    <w:rsid w:val="005028BC"/>
    <w:rsid w:val="00502F12"/>
    <w:rsid w:val="00511760"/>
    <w:rsid w:val="00516382"/>
    <w:rsid w:val="00517918"/>
    <w:rsid w:val="00531888"/>
    <w:rsid w:val="00531A5C"/>
    <w:rsid w:val="00532F40"/>
    <w:rsid w:val="0053431F"/>
    <w:rsid w:val="00535A52"/>
    <w:rsid w:val="005401B2"/>
    <w:rsid w:val="00542A54"/>
    <w:rsid w:val="00546374"/>
    <w:rsid w:val="00551581"/>
    <w:rsid w:val="00553C64"/>
    <w:rsid w:val="00554CCF"/>
    <w:rsid w:val="005573FD"/>
    <w:rsid w:val="00561BE7"/>
    <w:rsid w:val="00562BF9"/>
    <w:rsid w:val="005661A1"/>
    <w:rsid w:val="00571FDE"/>
    <w:rsid w:val="005747A9"/>
    <w:rsid w:val="00576BE2"/>
    <w:rsid w:val="00585207"/>
    <w:rsid w:val="00590A29"/>
    <w:rsid w:val="0059226B"/>
    <w:rsid w:val="005A00D9"/>
    <w:rsid w:val="005A46FB"/>
    <w:rsid w:val="005A7927"/>
    <w:rsid w:val="005B1D40"/>
    <w:rsid w:val="005B37CE"/>
    <w:rsid w:val="005B4841"/>
    <w:rsid w:val="005B62B4"/>
    <w:rsid w:val="005B74C0"/>
    <w:rsid w:val="005C0220"/>
    <w:rsid w:val="005C36EF"/>
    <w:rsid w:val="005D5C14"/>
    <w:rsid w:val="005D6EAF"/>
    <w:rsid w:val="005D71B8"/>
    <w:rsid w:val="005E3309"/>
    <w:rsid w:val="005E389E"/>
    <w:rsid w:val="005E5E3B"/>
    <w:rsid w:val="005E6D48"/>
    <w:rsid w:val="005F0570"/>
    <w:rsid w:val="005F2A58"/>
    <w:rsid w:val="005F6C9D"/>
    <w:rsid w:val="0060182A"/>
    <w:rsid w:val="00602E01"/>
    <w:rsid w:val="00606503"/>
    <w:rsid w:val="00612A41"/>
    <w:rsid w:val="00613494"/>
    <w:rsid w:val="00613495"/>
    <w:rsid w:val="0061531A"/>
    <w:rsid w:val="00620F90"/>
    <w:rsid w:val="00622D0B"/>
    <w:rsid w:val="00623705"/>
    <w:rsid w:val="006255DA"/>
    <w:rsid w:val="00633288"/>
    <w:rsid w:val="006412CB"/>
    <w:rsid w:val="00642772"/>
    <w:rsid w:val="00644089"/>
    <w:rsid w:val="006456D6"/>
    <w:rsid w:val="00646FAC"/>
    <w:rsid w:val="00651059"/>
    <w:rsid w:val="00672A9F"/>
    <w:rsid w:val="00676390"/>
    <w:rsid w:val="00677263"/>
    <w:rsid w:val="006868D2"/>
    <w:rsid w:val="0069049E"/>
    <w:rsid w:val="00690E7E"/>
    <w:rsid w:val="006958E2"/>
    <w:rsid w:val="006A2986"/>
    <w:rsid w:val="006A64CC"/>
    <w:rsid w:val="006B22B0"/>
    <w:rsid w:val="006B2A7C"/>
    <w:rsid w:val="006B2E71"/>
    <w:rsid w:val="006B5D1D"/>
    <w:rsid w:val="006C487A"/>
    <w:rsid w:val="006D244C"/>
    <w:rsid w:val="006D34C0"/>
    <w:rsid w:val="006E026F"/>
    <w:rsid w:val="006E19C9"/>
    <w:rsid w:val="006E7DF5"/>
    <w:rsid w:val="006F66AA"/>
    <w:rsid w:val="00704784"/>
    <w:rsid w:val="007062CC"/>
    <w:rsid w:val="007069A2"/>
    <w:rsid w:val="007116C9"/>
    <w:rsid w:val="00711CF2"/>
    <w:rsid w:val="00713570"/>
    <w:rsid w:val="00720A16"/>
    <w:rsid w:val="00730F9E"/>
    <w:rsid w:val="0073249D"/>
    <w:rsid w:val="00732A19"/>
    <w:rsid w:val="00732C3C"/>
    <w:rsid w:val="00735C66"/>
    <w:rsid w:val="00736A44"/>
    <w:rsid w:val="007409B8"/>
    <w:rsid w:val="00741035"/>
    <w:rsid w:val="007418A9"/>
    <w:rsid w:val="00745374"/>
    <w:rsid w:val="007453BA"/>
    <w:rsid w:val="007475C0"/>
    <w:rsid w:val="007504AC"/>
    <w:rsid w:val="00752948"/>
    <w:rsid w:val="00754ACE"/>
    <w:rsid w:val="007556BD"/>
    <w:rsid w:val="007618BE"/>
    <w:rsid w:val="00764131"/>
    <w:rsid w:val="00772233"/>
    <w:rsid w:val="0078352F"/>
    <w:rsid w:val="00785E9D"/>
    <w:rsid w:val="00790970"/>
    <w:rsid w:val="00795EDE"/>
    <w:rsid w:val="00797C19"/>
    <w:rsid w:val="00797D97"/>
    <w:rsid w:val="007B1621"/>
    <w:rsid w:val="007B7EA9"/>
    <w:rsid w:val="007C32F3"/>
    <w:rsid w:val="007C3E2C"/>
    <w:rsid w:val="007C6F83"/>
    <w:rsid w:val="007C7F44"/>
    <w:rsid w:val="007D297E"/>
    <w:rsid w:val="007D6C44"/>
    <w:rsid w:val="007E0AAA"/>
    <w:rsid w:val="007E45A8"/>
    <w:rsid w:val="007E672B"/>
    <w:rsid w:val="007E782B"/>
    <w:rsid w:val="007E7835"/>
    <w:rsid w:val="007E7ABB"/>
    <w:rsid w:val="007F3001"/>
    <w:rsid w:val="007F6DDA"/>
    <w:rsid w:val="0080226D"/>
    <w:rsid w:val="008054AA"/>
    <w:rsid w:val="00806A78"/>
    <w:rsid w:val="00807BF8"/>
    <w:rsid w:val="00814176"/>
    <w:rsid w:val="00814E29"/>
    <w:rsid w:val="008154C3"/>
    <w:rsid w:val="00816227"/>
    <w:rsid w:val="0081740D"/>
    <w:rsid w:val="0081776D"/>
    <w:rsid w:val="00817D35"/>
    <w:rsid w:val="00825115"/>
    <w:rsid w:val="00826C96"/>
    <w:rsid w:val="008315B3"/>
    <w:rsid w:val="00832DDA"/>
    <w:rsid w:val="00835CAC"/>
    <w:rsid w:val="008403B4"/>
    <w:rsid w:val="00840466"/>
    <w:rsid w:val="00843E43"/>
    <w:rsid w:val="00844D3F"/>
    <w:rsid w:val="00846E06"/>
    <w:rsid w:val="00851CAE"/>
    <w:rsid w:val="00852AE0"/>
    <w:rsid w:val="008531C0"/>
    <w:rsid w:val="00855BDF"/>
    <w:rsid w:val="008602A9"/>
    <w:rsid w:val="00860668"/>
    <w:rsid w:val="00862AEA"/>
    <w:rsid w:val="008630CD"/>
    <w:rsid w:val="00863A82"/>
    <w:rsid w:val="00872177"/>
    <w:rsid w:val="00873014"/>
    <w:rsid w:val="00873669"/>
    <w:rsid w:val="00880872"/>
    <w:rsid w:val="0088195D"/>
    <w:rsid w:val="00883C4B"/>
    <w:rsid w:val="00891B37"/>
    <w:rsid w:val="00891C87"/>
    <w:rsid w:val="00892743"/>
    <w:rsid w:val="008927AB"/>
    <w:rsid w:val="008A79AD"/>
    <w:rsid w:val="008B1800"/>
    <w:rsid w:val="008B5F72"/>
    <w:rsid w:val="008B6903"/>
    <w:rsid w:val="008B6BCB"/>
    <w:rsid w:val="008B76C9"/>
    <w:rsid w:val="008C17FB"/>
    <w:rsid w:val="008C2106"/>
    <w:rsid w:val="008C2703"/>
    <w:rsid w:val="008D1C70"/>
    <w:rsid w:val="008D6375"/>
    <w:rsid w:val="008E0216"/>
    <w:rsid w:val="008E0387"/>
    <w:rsid w:val="008E1D00"/>
    <w:rsid w:val="008E221F"/>
    <w:rsid w:val="008E2865"/>
    <w:rsid w:val="008E5706"/>
    <w:rsid w:val="008F123D"/>
    <w:rsid w:val="008F2A06"/>
    <w:rsid w:val="00901AC4"/>
    <w:rsid w:val="00911A30"/>
    <w:rsid w:val="00911DDF"/>
    <w:rsid w:val="0091433B"/>
    <w:rsid w:val="0092105F"/>
    <w:rsid w:val="0092343E"/>
    <w:rsid w:val="00923A5C"/>
    <w:rsid w:val="00925DEE"/>
    <w:rsid w:val="00931650"/>
    <w:rsid w:val="00933E07"/>
    <w:rsid w:val="00934895"/>
    <w:rsid w:val="009367B7"/>
    <w:rsid w:val="009455CF"/>
    <w:rsid w:val="0094612C"/>
    <w:rsid w:val="0095014C"/>
    <w:rsid w:val="0096646B"/>
    <w:rsid w:val="009761A0"/>
    <w:rsid w:val="00983F63"/>
    <w:rsid w:val="00991429"/>
    <w:rsid w:val="009A102F"/>
    <w:rsid w:val="009A24AE"/>
    <w:rsid w:val="009A264F"/>
    <w:rsid w:val="009B0AA9"/>
    <w:rsid w:val="009B12D2"/>
    <w:rsid w:val="009B1730"/>
    <w:rsid w:val="009B2712"/>
    <w:rsid w:val="009B45DE"/>
    <w:rsid w:val="009B533B"/>
    <w:rsid w:val="009B740F"/>
    <w:rsid w:val="009B75B3"/>
    <w:rsid w:val="009B7CF4"/>
    <w:rsid w:val="009C28D9"/>
    <w:rsid w:val="009C2923"/>
    <w:rsid w:val="009C42B8"/>
    <w:rsid w:val="009C643A"/>
    <w:rsid w:val="009D04DB"/>
    <w:rsid w:val="009D2E62"/>
    <w:rsid w:val="009D61BD"/>
    <w:rsid w:val="009E51E0"/>
    <w:rsid w:val="009E6128"/>
    <w:rsid w:val="009E7162"/>
    <w:rsid w:val="009E744F"/>
    <w:rsid w:val="009F3296"/>
    <w:rsid w:val="009F3938"/>
    <w:rsid w:val="009F3C76"/>
    <w:rsid w:val="009F53AF"/>
    <w:rsid w:val="00A0082A"/>
    <w:rsid w:val="00A01329"/>
    <w:rsid w:val="00A013D6"/>
    <w:rsid w:val="00A0239D"/>
    <w:rsid w:val="00A04A92"/>
    <w:rsid w:val="00A07E0F"/>
    <w:rsid w:val="00A14DE9"/>
    <w:rsid w:val="00A15468"/>
    <w:rsid w:val="00A22AF9"/>
    <w:rsid w:val="00A313FA"/>
    <w:rsid w:val="00A33A6B"/>
    <w:rsid w:val="00A34E20"/>
    <w:rsid w:val="00A41587"/>
    <w:rsid w:val="00A415FD"/>
    <w:rsid w:val="00A444B9"/>
    <w:rsid w:val="00A4536C"/>
    <w:rsid w:val="00A51A8A"/>
    <w:rsid w:val="00A52B3D"/>
    <w:rsid w:val="00A5435D"/>
    <w:rsid w:val="00A5692A"/>
    <w:rsid w:val="00A61BB7"/>
    <w:rsid w:val="00A66AAB"/>
    <w:rsid w:val="00A67C42"/>
    <w:rsid w:val="00A70F2A"/>
    <w:rsid w:val="00A7189C"/>
    <w:rsid w:val="00A72840"/>
    <w:rsid w:val="00A72E45"/>
    <w:rsid w:val="00A73894"/>
    <w:rsid w:val="00A74138"/>
    <w:rsid w:val="00A759C7"/>
    <w:rsid w:val="00A86AC0"/>
    <w:rsid w:val="00A8715A"/>
    <w:rsid w:val="00A872E4"/>
    <w:rsid w:val="00A96E3E"/>
    <w:rsid w:val="00A97CFA"/>
    <w:rsid w:val="00AA1544"/>
    <w:rsid w:val="00AA36AA"/>
    <w:rsid w:val="00AA5024"/>
    <w:rsid w:val="00AB101B"/>
    <w:rsid w:val="00AB441E"/>
    <w:rsid w:val="00AC0FB9"/>
    <w:rsid w:val="00AC2492"/>
    <w:rsid w:val="00AC7971"/>
    <w:rsid w:val="00AD49C9"/>
    <w:rsid w:val="00AD4FF8"/>
    <w:rsid w:val="00AE1E4B"/>
    <w:rsid w:val="00AE3D21"/>
    <w:rsid w:val="00AF0FD8"/>
    <w:rsid w:val="00AF50DF"/>
    <w:rsid w:val="00AF7969"/>
    <w:rsid w:val="00B02247"/>
    <w:rsid w:val="00B02CCE"/>
    <w:rsid w:val="00B06163"/>
    <w:rsid w:val="00B06BB1"/>
    <w:rsid w:val="00B1105F"/>
    <w:rsid w:val="00B2377B"/>
    <w:rsid w:val="00B25401"/>
    <w:rsid w:val="00B2608A"/>
    <w:rsid w:val="00B3276E"/>
    <w:rsid w:val="00B32A0E"/>
    <w:rsid w:val="00B37C28"/>
    <w:rsid w:val="00B43D9C"/>
    <w:rsid w:val="00B44BC2"/>
    <w:rsid w:val="00B45D66"/>
    <w:rsid w:val="00B4690E"/>
    <w:rsid w:val="00B50A7B"/>
    <w:rsid w:val="00B5331B"/>
    <w:rsid w:val="00B5776A"/>
    <w:rsid w:val="00B62A84"/>
    <w:rsid w:val="00B635CF"/>
    <w:rsid w:val="00B64BDD"/>
    <w:rsid w:val="00B67339"/>
    <w:rsid w:val="00B7516C"/>
    <w:rsid w:val="00B8250F"/>
    <w:rsid w:val="00B91E68"/>
    <w:rsid w:val="00B9276F"/>
    <w:rsid w:val="00B96BF4"/>
    <w:rsid w:val="00BA5C48"/>
    <w:rsid w:val="00BB414A"/>
    <w:rsid w:val="00BB7014"/>
    <w:rsid w:val="00BC011B"/>
    <w:rsid w:val="00BC0818"/>
    <w:rsid w:val="00BC1A87"/>
    <w:rsid w:val="00BC2100"/>
    <w:rsid w:val="00BD52BA"/>
    <w:rsid w:val="00BE3324"/>
    <w:rsid w:val="00BE764F"/>
    <w:rsid w:val="00C064F2"/>
    <w:rsid w:val="00C07AB5"/>
    <w:rsid w:val="00C10728"/>
    <w:rsid w:val="00C11F1D"/>
    <w:rsid w:val="00C14906"/>
    <w:rsid w:val="00C14F80"/>
    <w:rsid w:val="00C25F48"/>
    <w:rsid w:val="00C35FF8"/>
    <w:rsid w:val="00C37064"/>
    <w:rsid w:val="00C44D39"/>
    <w:rsid w:val="00C51E98"/>
    <w:rsid w:val="00C5508A"/>
    <w:rsid w:val="00C55D97"/>
    <w:rsid w:val="00C62A62"/>
    <w:rsid w:val="00C64276"/>
    <w:rsid w:val="00C65850"/>
    <w:rsid w:val="00C65C09"/>
    <w:rsid w:val="00C66254"/>
    <w:rsid w:val="00C66822"/>
    <w:rsid w:val="00C76860"/>
    <w:rsid w:val="00C931F3"/>
    <w:rsid w:val="00C95000"/>
    <w:rsid w:val="00CA15D2"/>
    <w:rsid w:val="00CA2BC9"/>
    <w:rsid w:val="00CA7CE0"/>
    <w:rsid w:val="00CB234C"/>
    <w:rsid w:val="00CD0DF9"/>
    <w:rsid w:val="00CD4F5F"/>
    <w:rsid w:val="00CD5EF3"/>
    <w:rsid w:val="00CE1627"/>
    <w:rsid w:val="00CE271D"/>
    <w:rsid w:val="00CE678C"/>
    <w:rsid w:val="00CE6CE6"/>
    <w:rsid w:val="00CF322A"/>
    <w:rsid w:val="00CF53DA"/>
    <w:rsid w:val="00CF6187"/>
    <w:rsid w:val="00D0138F"/>
    <w:rsid w:val="00D0234F"/>
    <w:rsid w:val="00D10342"/>
    <w:rsid w:val="00D11DFC"/>
    <w:rsid w:val="00D12432"/>
    <w:rsid w:val="00D13757"/>
    <w:rsid w:val="00D158FB"/>
    <w:rsid w:val="00D15A7A"/>
    <w:rsid w:val="00D20EED"/>
    <w:rsid w:val="00D263B1"/>
    <w:rsid w:val="00D27396"/>
    <w:rsid w:val="00D35028"/>
    <w:rsid w:val="00D3634A"/>
    <w:rsid w:val="00D46F0A"/>
    <w:rsid w:val="00D47BB1"/>
    <w:rsid w:val="00D50934"/>
    <w:rsid w:val="00D50E52"/>
    <w:rsid w:val="00D5184A"/>
    <w:rsid w:val="00D53F81"/>
    <w:rsid w:val="00D613C3"/>
    <w:rsid w:val="00D61481"/>
    <w:rsid w:val="00D62676"/>
    <w:rsid w:val="00D62C29"/>
    <w:rsid w:val="00D62E54"/>
    <w:rsid w:val="00D6525E"/>
    <w:rsid w:val="00D66EF8"/>
    <w:rsid w:val="00D67205"/>
    <w:rsid w:val="00D707C7"/>
    <w:rsid w:val="00D70855"/>
    <w:rsid w:val="00D74694"/>
    <w:rsid w:val="00D75EA1"/>
    <w:rsid w:val="00D768CD"/>
    <w:rsid w:val="00D9005C"/>
    <w:rsid w:val="00D904E5"/>
    <w:rsid w:val="00D90947"/>
    <w:rsid w:val="00D94FC3"/>
    <w:rsid w:val="00D953FD"/>
    <w:rsid w:val="00DA277E"/>
    <w:rsid w:val="00DA2CDE"/>
    <w:rsid w:val="00DA52DE"/>
    <w:rsid w:val="00DB1A46"/>
    <w:rsid w:val="00DB3FFD"/>
    <w:rsid w:val="00DB6885"/>
    <w:rsid w:val="00DC0C0E"/>
    <w:rsid w:val="00DC12EF"/>
    <w:rsid w:val="00DC2BE0"/>
    <w:rsid w:val="00DC69ED"/>
    <w:rsid w:val="00DE4841"/>
    <w:rsid w:val="00DE5FD8"/>
    <w:rsid w:val="00DF4B68"/>
    <w:rsid w:val="00DF6EFC"/>
    <w:rsid w:val="00E00159"/>
    <w:rsid w:val="00E028DA"/>
    <w:rsid w:val="00E15390"/>
    <w:rsid w:val="00E15A71"/>
    <w:rsid w:val="00E15C7A"/>
    <w:rsid w:val="00E17DAB"/>
    <w:rsid w:val="00E20DEF"/>
    <w:rsid w:val="00E27A6C"/>
    <w:rsid w:val="00E328C9"/>
    <w:rsid w:val="00E33CA6"/>
    <w:rsid w:val="00E346C0"/>
    <w:rsid w:val="00E41C88"/>
    <w:rsid w:val="00E41DC3"/>
    <w:rsid w:val="00E470D5"/>
    <w:rsid w:val="00E50E81"/>
    <w:rsid w:val="00E53FD4"/>
    <w:rsid w:val="00E61087"/>
    <w:rsid w:val="00E614A1"/>
    <w:rsid w:val="00E6292F"/>
    <w:rsid w:val="00E64225"/>
    <w:rsid w:val="00E75C83"/>
    <w:rsid w:val="00E817AF"/>
    <w:rsid w:val="00E820D8"/>
    <w:rsid w:val="00E865F3"/>
    <w:rsid w:val="00E86EA5"/>
    <w:rsid w:val="00E941AB"/>
    <w:rsid w:val="00E94D3D"/>
    <w:rsid w:val="00E968F0"/>
    <w:rsid w:val="00E97D16"/>
    <w:rsid w:val="00EA428F"/>
    <w:rsid w:val="00EA4888"/>
    <w:rsid w:val="00EA56B3"/>
    <w:rsid w:val="00EA6253"/>
    <w:rsid w:val="00EA7FDA"/>
    <w:rsid w:val="00EB2D2A"/>
    <w:rsid w:val="00EB4062"/>
    <w:rsid w:val="00EB7237"/>
    <w:rsid w:val="00EC2F53"/>
    <w:rsid w:val="00EC614D"/>
    <w:rsid w:val="00ED171A"/>
    <w:rsid w:val="00ED2FB8"/>
    <w:rsid w:val="00ED4D3F"/>
    <w:rsid w:val="00ED6E89"/>
    <w:rsid w:val="00EE4427"/>
    <w:rsid w:val="00EE62A7"/>
    <w:rsid w:val="00EF162F"/>
    <w:rsid w:val="00EF441E"/>
    <w:rsid w:val="00EF5EDB"/>
    <w:rsid w:val="00EF7242"/>
    <w:rsid w:val="00EF7FB8"/>
    <w:rsid w:val="00F015E0"/>
    <w:rsid w:val="00F05987"/>
    <w:rsid w:val="00F114BF"/>
    <w:rsid w:val="00F1248C"/>
    <w:rsid w:val="00F12842"/>
    <w:rsid w:val="00F14623"/>
    <w:rsid w:val="00F16726"/>
    <w:rsid w:val="00F17D35"/>
    <w:rsid w:val="00F236ED"/>
    <w:rsid w:val="00F24797"/>
    <w:rsid w:val="00F30FA4"/>
    <w:rsid w:val="00F40929"/>
    <w:rsid w:val="00F42693"/>
    <w:rsid w:val="00F509E9"/>
    <w:rsid w:val="00F52741"/>
    <w:rsid w:val="00F557F1"/>
    <w:rsid w:val="00F56E70"/>
    <w:rsid w:val="00F56F9E"/>
    <w:rsid w:val="00F57BE1"/>
    <w:rsid w:val="00F64DDF"/>
    <w:rsid w:val="00F66389"/>
    <w:rsid w:val="00F7730C"/>
    <w:rsid w:val="00F84197"/>
    <w:rsid w:val="00F84C21"/>
    <w:rsid w:val="00F91721"/>
    <w:rsid w:val="00F9206D"/>
    <w:rsid w:val="00F93D71"/>
    <w:rsid w:val="00F94DDB"/>
    <w:rsid w:val="00F95CAB"/>
    <w:rsid w:val="00FA2707"/>
    <w:rsid w:val="00FA3AA6"/>
    <w:rsid w:val="00FA64E6"/>
    <w:rsid w:val="00FB1EE9"/>
    <w:rsid w:val="00FB46DD"/>
    <w:rsid w:val="00FC01E6"/>
    <w:rsid w:val="00FC0CFF"/>
    <w:rsid w:val="00FC1B59"/>
    <w:rsid w:val="00FC3399"/>
    <w:rsid w:val="00FD2098"/>
    <w:rsid w:val="00FD4F85"/>
    <w:rsid w:val="00FE3B52"/>
    <w:rsid w:val="00FE4955"/>
    <w:rsid w:val="00FE553C"/>
    <w:rsid w:val="00FE5B21"/>
    <w:rsid w:val="00FE6E88"/>
    <w:rsid w:val="00FF1463"/>
    <w:rsid w:val="00FF1966"/>
    <w:rsid w:val="00FF4054"/>
    <w:rsid w:val="00FF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59A286"/>
  <w15:docId w15:val="{2BECC61F-E0EA-4E0E-ADA1-5B75E575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A277E"/>
    <w:pPr>
      <w:ind w:left="576" w:right="576"/>
    </w:pPr>
    <w:rPr>
      <w:color w:val="3B3838" w:themeColor="background2" w:themeShade="40"/>
      <w:sz w:val="24"/>
    </w:rPr>
  </w:style>
  <w:style w:type="paragraph" w:styleId="Heading1">
    <w:name w:val="heading 1"/>
    <w:basedOn w:val="Normal"/>
    <w:next w:val="Body"/>
    <w:link w:val="Heading1Char"/>
    <w:uiPriority w:val="9"/>
    <w:qFormat/>
    <w:rsid w:val="00BC1A87"/>
    <w:pPr>
      <w:keepNext/>
      <w:keepLines/>
      <w:pageBreakBefore/>
      <w:pBdr>
        <w:bottom w:val="single" w:sz="18" w:space="1" w:color="169BA1"/>
      </w:pBdr>
      <w:spacing w:before="120" w:after="120" w:line="240" w:lineRule="auto"/>
      <w:ind w:right="720"/>
      <w:outlineLvl w:val="0"/>
    </w:pPr>
    <w:rPr>
      <w:rFonts w:asciiTheme="majorHAnsi" w:eastAsiaTheme="majorEastAsia" w:hAnsiTheme="majorHAnsi" w:cstheme="majorBidi"/>
      <w:smallCaps/>
      <w:color w:val="179BA0" w:themeColor="accent1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6958E2"/>
    <w:pPr>
      <w:keepNext/>
      <w:keepLines/>
      <w:pBdr>
        <w:top w:val="single" w:sz="8" w:space="1" w:color="E75300" w:themeColor="accent2"/>
        <w:left w:val="single" w:sz="8" w:space="16" w:color="E75300" w:themeColor="accent2"/>
      </w:pBdr>
      <w:spacing w:before="480" w:after="240" w:line="240" w:lineRule="auto"/>
      <w:ind w:right="5760"/>
      <w:outlineLvl w:val="1"/>
    </w:pPr>
    <w:rPr>
      <w:rFonts w:asciiTheme="majorHAnsi" w:eastAsiaTheme="majorEastAsia" w:hAnsiTheme="majorHAnsi" w:cstheme="majorBidi"/>
      <w:smallCaps/>
      <w:color w:val="E75300" w:themeColor="accent2"/>
      <w:kern w:val="28"/>
      <w:sz w:val="32"/>
      <w:szCs w:val="32"/>
      <w14:ligatures w14:val="standard"/>
    </w:rPr>
  </w:style>
  <w:style w:type="paragraph" w:styleId="Heading3">
    <w:name w:val="heading 3"/>
    <w:basedOn w:val="Normal"/>
    <w:next w:val="Body"/>
    <w:link w:val="Heading3Char"/>
    <w:uiPriority w:val="9"/>
    <w:unhideWhenUsed/>
    <w:qFormat/>
    <w:rsid w:val="00835CAC"/>
    <w:pPr>
      <w:keepNext/>
      <w:keepLines/>
      <w:spacing w:before="360" w:after="60"/>
      <w:outlineLvl w:val="2"/>
    </w:pPr>
    <w:rPr>
      <w:rFonts w:asciiTheme="majorHAnsi" w:eastAsiaTheme="majorEastAsia" w:hAnsiTheme="majorHAnsi" w:cstheme="majorBidi"/>
      <w:i/>
      <w:smallCaps/>
      <w:color w:val="0B4C4F" w:themeColor="accent1" w:themeShade="7F"/>
      <w:sz w:val="28"/>
      <w:szCs w:val="24"/>
    </w:rPr>
  </w:style>
  <w:style w:type="paragraph" w:styleId="Heading4">
    <w:name w:val="heading 4"/>
    <w:basedOn w:val="Normal"/>
    <w:next w:val="Body"/>
    <w:link w:val="Heading4Char"/>
    <w:uiPriority w:val="9"/>
    <w:unhideWhenUsed/>
    <w:qFormat/>
    <w:rsid w:val="00546374"/>
    <w:pPr>
      <w:keepNext/>
      <w:keepLines/>
      <w:spacing w:before="120" w:after="40"/>
      <w:outlineLvl w:val="3"/>
    </w:pPr>
    <w:rPr>
      <w:rFonts w:asciiTheme="majorHAnsi" w:eastAsiaTheme="majorEastAsia" w:hAnsiTheme="majorHAnsi" w:cstheme="majorBidi"/>
      <w:i/>
      <w:iCs/>
      <w:color w:val="BF8F00" w:themeColor="accent4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1Char">
    <w:name w:val="Heading 1 Char"/>
    <w:basedOn w:val="DefaultParagraphFont"/>
    <w:link w:val="Heading1"/>
    <w:uiPriority w:val="9"/>
    <w:rsid w:val="00BC1A87"/>
    <w:rPr>
      <w:rFonts w:asciiTheme="majorHAnsi" w:eastAsiaTheme="majorEastAsia" w:hAnsiTheme="majorHAnsi" w:cstheme="majorBidi"/>
      <w:smallCaps/>
      <w:color w:val="179BA0" w:themeColor="accent1"/>
      <w:kern w:val="28"/>
      <w:sz w:val="52"/>
      <w:szCs w:val="52"/>
      <w14:ligatures w14:val="standard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sid w:val="006958E2"/>
    <w:rPr>
      <w:rFonts w:asciiTheme="majorHAnsi" w:eastAsiaTheme="majorEastAsia" w:hAnsiTheme="majorHAnsi" w:cstheme="majorBidi"/>
      <w:smallCaps/>
      <w:color w:val="E75300" w:themeColor="accent2"/>
      <w:kern w:val="28"/>
      <w:sz w:val="32"/>
      <w:szCs w:val="32"/>
      <w14:ligatures w14:val="standard"/>
    </w:rPr>
  </w:style>
  <w:style w:type="paragraph" w:styleId="ListParagraph">
    <w:name w:val="List Paragraph"/>
    <w:basedOn w:val="Normal"/>
    <w:link w:val="ListParagraphChar"/>
    <w:uiPriority w:val="34"/>
    <w:qFormat/>
    <w:rsid w:val="00B62A84"/>
    <w:pPr>
      <w:numPr>
        <w:numId w:val="23"/>
      </w:numPr>
      <w:spacing w:before="200" w:line="240" w:lineRule="auto"/>
      <w:ind w:left="1512" w:hanging="504"/>
    </w:pPr>
    <w:rPr>
      <w:rFonts w:eastAsia="MS Mincho"/>
      <w:color w:val="44546A" w:themeColor="text2"/>
      <w:kern w:val="20"/>
      <w14:ligatures w14:val="standard"/>
    </w:rPr>
  </w:style>
  <w:style w:type="character" w:styleId="Hyperlink">
    <w:name w:val="Hyperlink"/>
    <w:basedOn w:val="DefaultParagraphFont"/>
    <w:uiPriority w:val="99"/>
    <w:unhideWhenUsed/>
    <w:rsid w:val="008C2703"/>
    <w:rPr>
      <w:rFonts w:asciiTheme="majorHAnsi" w:hAnsiTheme="majorHAnsi"/>
      <w:b w:val="0"/>
      <w:bCs/>
      <w:color w:val="E75300" w:themeColor="accent2"/>
      <w:sz w:val="18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62A84"/>
    <w:rPr>
      <w:rFonts w:eastAsia="MS Mincho"/>
      <w:color w:val="44546A" w:themeColor="text2"/>
      <w:kern w:val="20"/>
      <w:sz w:val="24"/>
      <w14:ligatures w14:val="standar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Strong">
    <w:name w:val="Strong"/>
    <w:basedOn w:val="DefaultParagraphFont"/>
    <w:uiPriority w:val="22"/>
    <w:qFormat/>
    <w:rsid w:val="00D3634A"/>
    <w:rPr>
      <w:rFonts w:ascii="Segoe UI" w:hAnsi="Segoe UI"/>
      <w:b/>
      <w:bCs/>
      <w:color w:val="179BA0" w:themeColor="accent1"/>
      <w:sz w:val="24"/>
    </w:rPr>
  </w:style>
  <w:style w:type="character" w:styleId="Emphasis">
    <w:name w:val="Emphasis"/>
    <w:basedOn w:val="DefaultParagraphFont"/>
    <w:uiPriority w:val="20"/>
    <w:qFormat/>
    <w:rsid w:val="00424018"/>
    <w:rPr>
      <w:i w:val="0"/>
      <w:iCs w:val="0"/>
      <w:color w:val="179BA0" w:themeColor="accent1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7B7B7B" w:themeColor="text1" w:themeTint="BF"/>
      <w:szCs w:val="24"/>
    </w:rPr>
  </w:style>
  <w:style w:type="table" w:customStyle="1" w:styleId="ListTable4-Accent11">
    <w:name w:val="List Table 4 - Accent 11"/>
    <w:basedOn w:val="TableNormal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Borders>
        <w:top w:val="single" w:sz="4" w:space="0" w:color="53E0E6" w:themeColor="accent1" w:themeTint="99"/>
        <w:left w:val="single" w:sz="4" w:space="0" w:color="53E0E6" w:themeColor="accent1" w:themeTint="99"/>
        <w:bottom w:val="single" w:sz="4" w:space="0" w:color="53E0E6" w:themeColor="accent1" w:themeTint="99"/>
        <w:right w:val="single" w:sz="4" w:space="0" w:color="53E0E6" w:themeColor="accent1" w:themeTint="99"/>
        <w:insideH w:val="single" w:sz="4" w:space="0" w:color="53E0E6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9BA0" w:themeColor="accent1"/>
          <w:left w:val="single" w:sz="4" w:space="0" w:color="179BA0" w:themeColor="accent1"/>
          <w:bottom w:val="single" w:sz="4" w:space="0" w:color="179BA0" w:themeColor="accent1"/>
          <w:right w:val="single" w:sz="4" w:space="0" w:color="179BA0" w:themeColor="accent1"/>
          <w:insideH w:val="nil"/>
        </w:tcBorders>
        <w:shd w:val="clear" w:color="auto" w:fill="179BA0" w:themeFill="accent1"/>
      </w:tcPr>
    </w:tblStylePr>
    <w:tblStylePr w:type="lastRow">
      <w:rPr>
        <w:b/>
        <w:bCs/>
      </w:rPr>
      <w:tblPr/>
      <w:tcPr>
        <w:tcBorders>
          <w:top w:val="double" w:sz="4" w:space="0" w:color="53E0E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4F6" w:themeFill="accent1" w:themeFillTint="33"/>
      </w:tcPr>
    </w:tblStylePr>
    <w:tblStylePr w:type="band1Horz">
      <w:tblPr/>
      <w:tcPr>
        <w:shd w:val="clear" w:color="auto" w:fill="C5F4F6" w:themeFill="accent1" w:themeFillTint="33"/>
      </w:tcPr>
    </w:tblStylePr>
  </w:style>
  <w:style w:type="paragraph" w:customStyle="1" w:styleId="Instructions">
    <w:name w:val="Instructions"/>
    <w:basedOn w:val="Introduction"/>
    <w:qFormat/>
    <w:rsid w:val="00B44BC2"/>
    <w:pPr>
      <w:pBdr>
        <w:bottom w:val="none" w:sz="0" w:space="0" w:color="auto"/>
      </w:pBdr>
      <w:jc w:val="left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pPr>
      <w:spacing w:after="200"/>
    </w:pPr>
    <w:rPr>
      <w:rFonts w:asciiTheme="minorHAnsi" w:eastAsiaTheme="minorEastAsia" w:hAnsiTheme="minorHAnsi" w:cstheme="minorBidi"/>
      <w:b/>
      <w:bCs/>
      <w:color w:val="auto"/>
      <w:kern w:val="0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4F5F"/>
    <w:pPr>
      <w:tabs>
        <w:tab w:val="left" w:pos="0"/>
        <w:tab w:val="right" w:pos="10080"/>
      </w:tabs>
      <w:spacing w:after="0" w:line="240" w:lineRule="auto"/>
      <w:ind w:left="0" w:right="0"/>
    </w:pPr>
    <w:rPr>
      <w:rFonts w:ascii="Calibri" w:eastAsia="Times New Roman" w:hAnsi="Calibri" w:cs="Times New Roman"/>
      <w:b/>
      <w:i/>
      <w:noProof/>
      <w:color w:val="E75300" w:themeColor="accent2"/>
      <w:sz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D4F5F"/>
    <w:rPr>
      <w:rFonts w:ascii="Calibri" w:eastAsia="Times New Roman" w:hAnsi="Calibri" w:cs="Times New Roman"/>
      <w:b/>
      <w:i/>
      <w:noProof/>
      <w:color w:val="E75300" w:themeColor="accent2"/>
      <w:sz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14E29"/>
    <w:pPr>
      <w:tabs>
        <w:tab w:val="left" w:pos="0"/>
        <w:tab w:val="right" w:pos="10080"/>
      </w:tabs>
      <w:spacing w:after="0" w:line="240" w:lineRule="auto"/>
      <w:ind w:left="0" w:right="0"/>
    </w:pPr>
    <w:rPr>
      <w:color w:val="44546A" w:themeColor="text2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14E29"/>
    <w:rPr>
      <w:color w:val="44546A" w:themeColor="text2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UI">
    <w:name w:val="UI"/>
    <w:basedOn w:val="Normal"/>
    <w:qFormat/>
    <w:rPr>
      <w:b/>
      <w:b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732A19"/>
    <w:rPr>
      <w:i/>
      <w:iCs/>
      <w:caps w:val="0"/>
      <w:smallCaps/>
      <w:color w:val="E75300" w:themeColor="accent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178"/>
    <w:pPr>
      <w:numPr>
        <w:ilvl w:val="1"/>
      </w:numPr>
      <w:spacing w:after="60"/>
      <w:ind w:left="576"/>
    </w:pPr>
    <w:rPr>
      <w:rFonts w:ascii="Segoe UI Light" w:hAnsi="Segoe UI Light"/>
      <w:noProof/>
      <w:color w:val="FFFFFF" w:themeColor="background1"/>
      <w:spacing w:val="15"/>
      <w:sz w:val="4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074178"/>
    <w:rPr>
      <w:rFonts w:ascii="Segoe UI Light" w:hAnsi="Segoe UI Light"/>
      <w:noProof/>
      <w:color w:val="FFFFFF" w:themeColor="background1"/>
      <w:spacing w:val="15"/>
      <w:sz w:val="44"/>
      <w:lang w:eastAsia="en-US"/>
    </w:rPr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  <w:rPr>
      <w:b/>
      <w:color w:val="0C4D50" w:themeColor="accent5"/>
      <w:sz w:val="28"/>
    </w:rPr>
  </w:style>
  <w:style w:type="character" w:styleId="IntenseReference">
    <w:name w:val="Intense Reference"/>
    <w:basedOn w:val="DefaultParagraphFont"/>
    <w:uiPriority w:val="32"/>
    <w:qFormat/>
    <w:rsid w:val="00D3634A"/>
    <w:rPr>
      <w:b/>
      <w:bCs/>
      <w:smallCaps/>
      <w:color w:val="179BA0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D3634A"/>
    <w:rPr>
      <w:smallCaps/>
      <w:color w:val="8D8D8D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34A"/>
    <w:pPr>
      <w:pBdr>
        <w:top w:val="single" w:sz="4" w:space="10" w:color="179BA0" w:themeColor="accent1"/>
        <w:bottom w:val="single" w:sz="4" w:space="10" w:color="179BA0" w:themeColor="accent1"/>
      </w:pBdr>
      <w:spacing w:before="360" w:after="360"/>
      <w:ind w:left="864" w:right="864"/>
      <w:jc w:val="center"/>
    </w:pPr>
    <w:rPr>
      <w:i/>
      <w:iCs/>
      <w:color w:val="179BA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34A"/>
    <w:rPr>
      <w:i/>
      <w:iCs/>
      <w:color w:val="179BA0" w:themeColor="accent1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33CA6"/>
    <w:pPr>
      <w:keepLines/>
      <w:pBdr>
        <w:top w:val="single" w:sz="18" w:space="12" w:color="179BA0" w:themeColor="accent1"/>
        <w:left w:val="single" w:sz="18" w:space="12" w:color="179BA0" w:themeColor="accent1"/>
        <w:bottom w:val="single" w:sz="18" w:space="12" w:color="179BA0" w:themeColor="accent1"/>
        <w:right w:val="single" w:sz="18" w:space="12" w:color="179BA0" w:themeColor="accent1"/>
      </w:pBdr>
      <w:spacing w:before="360" w:after="360"/>
      <w:ind w:left="1440" w:right="1440"/>
    </w:pPr>
    <w:rPr>
      <w:rFonts w:ascii="Segoe WP" w:hAnsi="Segoe WP" w:cs="Segoe WP"/>
      <w:i/>
      <w:iCs/>
      <w:color w:val="0B4D50" w:themeColor="accent1" w:themeShade="80"/>
    </w:rPr>
  </w:style>
  <w:style w:type="character" w:customStyle="1" w:styleId="QuoteChar">
    <w:name w:val="Quote Char"/>
    <w:basedOn w:val="DefaultParagraphFont"/>
    <w:link w:val="Quote"/>
    <w:uiPriority w:val="29"/>
    <w:rsid w:val="00E33CA6"/>
    <w:rPr>
      <w:rFonts w:ascii="Segoe WP" w:hAnsi="Segoe WP" w:cs="Segoe WP"/>
      <w:i/>
      <w:iCs/>
      <w:color w:val="0B4D50" w:themeColor="accent1" w:themeShade="80"/>
      <w:sz w:val="24"/>
    </w:rPr>
  </w:style>
  <w:style w:type="table" w:styleId="ListTable6Colorful-Accent3">
    <w:name w:val="List Table 6 Colorful Accent 3"/>
    <w:basedOn w:val="TableNormal"/>
    <w:uiPriority w:val="51"/>
    <w:rsid w:val="00EF441E"/>
    <w:pPr>
      <w:spacing w:after="0" w:line="240" w:lineRule="auto"/>
    </w:pPr>
    <w:rPr>
      <w:color w:val="A6BEBE" w:themeColor="accent3" w:themeShade="BF"/>
    </w:rPr>
    <w:tblPr>
      <w:tblStyleRowBandSize w:val="1"/>
      <w:tblStyleColBandSize w:val="1"/>
      <w:tblBorders>
        <w:top w:val="single" w:sz="4" w:space="0" w:color="ECF1F1" w:themeColor="accent3"/>
        <w:bottom w:val="single" w:sz="4" w:space="0" w:color="ECF1F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CF1F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CF1F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CFC" w:themeFill="accent3" w:themeFillTint="33"/>
      </w:tcPr>
    </w:tblStylePr>
    <w:tblStylePr w:type="band1Horz">
      <w:tblPr/>
      <w:tcPr>
        <w:shd w:val="clear" w:color="auto" w:fill="FBFCFC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F441E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">
    <w:name w:val="List Table 6 Colorful"/>
    <w:basedOn w:val="TableNormal"/>
    <w:uiPriority w:val="51"/>
    <w:rsid w:val="00EF441E"/>
    <w:pPr>
      <w:spacing w:after="0" w:line="240" w:lineRule="auto"/>
    </w:pPr>
    <w:rPr>
      <w:color w:val="4F4F4F" w:themeColor="text1"/>
    </w:rPr>
    <w:tblPr>
      <w:tblStyleRowBandSize w:val="1"/>
      <w:tblStyleColBandSize w:val="1"/>
      <w:tblBorders>
        <w:top w:val="single" w:sz="4" w:space="0" w:color="4F4F4F" w:themeColor="text1"/>
        <w:bottom w:val="single" w:sz="4" w:space="0" w:color="4F4F4F" w:themeColor="text1"/>
      </w:tblBorders>
    </w:tblPr>
    <w:tblStylePr w:type="firstRow">
      <w:rPr>
        <w:b/>
        <w:bCs/>
      </w:rPr>
      <w:tblPr/>
      <w:tcPr>
        <w:tcBorders>
          <w:bottom w:val="single" w:sz="4" w:space="0" w:color="4F4F4F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4F4F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text1" w:themeFillTint="33"/>
      </w:tcPr>
    </w:tblStylePr>
    <w:tblStylePr w:type="band1Horz">
      <w:tblPr/>
      <w:tcPr>
        <w:shd w:val="clear" w:color="auto" w:fill="DBDBDB" w:themeFill="text1" w:themeFillTint="33"/>
      </w:tcPr>
    </w:tblStylePr>
  </w:style>
  <w:style w:type="table" w:styleId="ListTable1Light-Accent3">
    <w:name w:val="List Table 1 Light Accent 3"/>
    <w:basedOn w:val="TableNormal"/>
    <w:uiPriority w:val="46"/>
    <w:rsid w:val="00EF44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F6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F6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CFC" w:themeFill="accent3" w:themeFillTint="33"/>
      </w:tcPr>
    </w:tblStylePr>
    <w:tblStylePr w:type="band1Horz">
      <w:tblPr/>
      <w:tcPr>
        <w:shd w:val="clear" w:color="auto" w:fill="FBFCFC" w:themeFill="accent3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1034BD"/>
    <w:rPr>
      <w:i/>
      <w:iCs/>
      <w:color w:val="7B7B7B" w:themeColor="text1" w:themeTint="BF"/>
    </w:rPr>
  </w:style>
  <w:style w:type="character" w:customStyle="1" w:styleId="center">
    <w:name w:val="center"/>
    <w:basedOn w:val="DefaultParagraphFont"/>
    <w:rsid w:val="00F14623"/>
  </w:style>
  <w:style w:type="paragraph" w:customStyle="1" w:styleId="Body">
    <w:name w:val="Body"/>
    <w:basedOn w:val="Normal"/>
    <w:qFormat/>
    <w:rsid w:val="00C95000"/>
    <w:pPr>
      <w:spacing w:before="200" w:line="360" w:lineRule="exact"/>
    </w:pPr>
    <w:rPr>
      <w:color w:val="4F4F4F" w:themeColor="text1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C614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835CAC"/>
    <w:rPr>
      <w:rFonts w:asciiTheme="majorHAnsi" w:eastAsiaTheme="majorEastAsia" w:hAnsiTheme="majorHAnsi" w:cstheme="majorBidi"/>
      <w:i/>
      <w:smallCaps/>
      <w:color w:val="0B4C4F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46374"/>
    <w:rPr>
      <w:rFonts w:asciiTheme="majorHAnsi" w:eastAsiaTheme="majorEastAsia" w:hAnsiTheme="majorHAnsi" w:cstheme="majorBidi"/>
      <w:i/>
      <w:iCs/>
      <w:color w:val="BF8F00" w:themeColor="accent4" w:themeShade="BF"/>
      <w:sz w:val="24"/>
    </w:rPr>
  </w:style>
  <w:style w:type="paragraph" w:customStyle="1" w:styleId="Formula">
    <w:name w:val="Formula"/>
    <w:basedOn w:val="Normal"/>
    <w:next w:val="Body"/>
    <w:qFormat/>
    <w:rsid w:val="0035704D"/>
    <w:pPr>
      <w:spacing w:before="600" w:after="600"/>
    </w:pPr>
    <w:rPr>
      <w:rFonts w:ascii="Cambria Math" w:hAnsi="Cambria Math"/>
      <w:i/>
      <w:color w:val="179BA0" w:themeColor="accen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91383"/>
    <w:pPr>
      <w:pageBreakBefore w:val="0"/>
      <w:pBdr>
        <w:bottom w:val="none" w:sz="0" w:space="0" w:color="auto"/>
      </w:pBdr>
      <w:spacing w:before="240" w:after="0" w:line="259" w:lineRule="auto"/>
      <w:outlineLvl w:val="9"/>
    </w:pPr>
    <w:rPr>
      <w:smallCaps w:val="0"/>
      <w:color w:val="117377" w:themeColor="accent1" w:themeShade="BF"/>
      <w:kern w:val="0"/>
      <w:sz w:val="32"/>
      <w:szCs w:val="32"/>
      <w:lang w:eastAsia="en-US"/>
      <w14:ligatures w14:val="none"/>
      <w14:numForm w14:val="default"/>
    </w:rPr>
  </w:style>
  <w:style w:type="paragraph" w:styleId="TOC1">
    <w:name w:val="toc 1"/>
    <w:basedOn w:val="Normal"/>
    <w:next w:val="Normal"/>
    <w:autoRedefine/>
    <w:uiPriority w:val="39"/>
    <w:unhideWhenUsed/>
    <w:rsid w:val="003F2DA9"/>
    <w:pPr>
      <w:tabs>
        <w:tab w:val="right" w:leader="dot" w:pos="9360"/>
      </w:tabs>
      <w:spacing w:after="100"/>
      <w:ind w:right="72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590A29"/>
    <w:pPr>
      <w:tabs>
        <w:tab w:val="right" w:leader="dot" w:pos="9360"/>
      </w:tabs>
      <w:spacing w:after="100"/>
      <w:ind w:left="864" w:right="72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590A29"/>
    <w:pPr>
      <w:tabs>
        <w:tab w:val="right" w:leader="dot" w:pos="9360"/>
      </w:tabs>
      <w:spacing w:after="100"/>
      <w:ind w:left="1152" w:right="720"/>
    </w:pPr>
    <w:rPr>
      <w:noProof/>
    </w:rPr>
  </w:style>
  <w:style w:type="paragraph" w:customStyle="1" w:styleId="Introduction">
    <w:name w:val="Introduction"/>
    <w:basedOn w:val="Normal"/>
    <w:qFormat/>
    <w:rsid w:val="00463809"/>
    <w:pPr>
      <w:pBdr>
        <w:bottom w:val="single" w:sz="8" w:space="12" w:color="4F4F4F" w:themeColor="text1"/>
      </w:pBdr>
      <w:spacing w:before="120" w:after="120"/>
      <w:ind w:left="1440" w:right="1440"/>
      <w:jc w:val="both"/>
    </w:pPr>
    <w:rPr>
      <w:i/>
      <w:noProof/>
      <w:color w:val="4F4F4F" w:themeColor="text1"/>
      <w:sz w:val="20"/>
      <w:lang w:eastAsia="en-US"/>
    </w:rPr>
  </w:style>
  <w:style w:type="paragraph" w:customStyle="1" w:styleId="Author">
    <w:name w:val="Author"/>
    <w:basedOn w:val="Subtitle"/>
    <w:qFormat/>
    <w:rsid w:val="00D62E54"/>
    <w:pPr>
      <w:spacing w:after="1800"/>
    </w:pPr>
    <w:rPr>
      <w:sz w:val="24"/>
    </w:rPr>
  </w:style>
  <w:style w:type="paragraph" w:customStyle="1" w:styleId="IntroductionTitle">
    <w:name w:val="Introduction Title"/>
    <w:basedOn w:val="Introduction"/>
    <w:qFormat/>
    <w:rsid w:val="00463809"/>
    <w:pPr>
      <w:pBdr>
        <w:top w:val="single" w:sz="8" w:space="4" w:color="4F4F4F" w:themeColor="text1"/>
        <w:bottom w:val="none" w:sz="0" w:space="0" w:color="auto"/>
      </w:pBdr>
      <w:spacing w:before="60" w:after="60"/>
    </w:pPr>
    <w:rPr>
      <w:color w:val="179BA0" w:themeColor="accent1"/>
      <w:sz w:val="36"/>
    </w:rPr>
  </w:style>
  <w:style w:type="paragraph" w:customStyle="1" w:styleId="Link">
    <w:name w:val="Link"/>
    <w:basedOn w:val="Body"/>
    <w:next w:val="Body"/>
    <w:qFormat/>
    <w:rsid w:val="003B3841"/>
    <w:pPr>
      <w:spacing w:before="0" w:after="120" w:line="240" w:lineRule="auto"/>
      <w:ind w:left="0" w:right="0"/>
    </w:pPr>
    <w:rPr>
      <w:rFonts w:cstheme="majorHAnsi"/>
      <w:color w:val="FF9357" w:themeColor="accent2" w:themeTint="99"/>
      <w:sz w:val="18"/>
      <w:u w:val="single"/>
    </w:rPr>
  </w:style>
  <w:style w:type="paragraph" w:customStyle="1" w:styleId="ComponentDescription">
    <w:name w:val="Component Description"/>
    <w:basedOn w:val="Normal"/>
    <w:qFormat/>
    <w:rsid w:val="00E53FD4"/>
    <w:pPr>
      <w:spacing w:before="120" w:after="120" w:line="240" w:lineRule="auto"/>
      <w:ind w:left="0" w:right="0"/>
    </w:pPr>
    <w:rPr>
      <w:rFonts w:asciiTheme="majorHAnsi" w:hAnsiTheme="majorHAnsi" w:cstheme="majorHAnsi"/>
      <w:color w:val="4F4F4F" w:themeColor="text1"/>
      <w:sz w:val="20"/>
      <w:szCs w:val="20"/>
    </w:rPr>
  </w:style>
  <w:style w:type="paragraph" w:customStyle="1" w:styleId="ComponentName">
    <w:name w:val="Component Name"/>
    <w:basedOn w:val="Normal"/>
    <w:qFormat/>
    <w:rsid w:val="00883C4B"/>
    <w:pPr>
      <w:spacing w:before="120" w:after="120" w:line="240" w:lineRule="auto"/>
      <w:ind w:left="0" w:right="0"/>
    </w:pPr>
    <w:rPr>
      <w:rFonts w:asciiTheme="majorHAnsi" w:hAnsiTheme="majorHAnsi" w:cstheme="majorHAnsi"/>
      <w:bCs/>
      <w:smallCaps/>
      <w:color w:val="179BA0" w:themeColor="accent1"/>
      <w:sz w:val="20"/>
      <w:szCs w:val="20"/>
    </w:rPr>
  </w:style>
  <w:style w:type="paragraph" w:customStyle="1" w:styleId="ComponentOption">
    <w:name w:val="Component Option"/>
    <w:basedOn w:val="Normal"/>
    <w:qFormat/>
    <w:rsid w:val="00883C4B"/>
    <w:pPr>
      <w:spacing w:before="120" w:after="120" w:line="240" w:lineRule="auto"/>
      <w:ind w:left="0" w:right="0"/>
    </w:pPr>
    <w:rPr>
      <w:rFonts w:asciiTheme="majorHAnsi" w:hAnsiTheme="majorHAnsi"/>
      <w:bCs/>
      <w:i/>
      <w:caps/>
      <w:color w:val="4F4F4F" w:themeColor="text1"/>
      <w:sz w:val="18"/>
      <w:szCs w:val="20"/>
    </w:rPr>
  </w:style>
  <w:style w:type="paragraph" w:customStyle="1" w:styleId="ComponentQuantity">
    <w:name w:val="Component Quantity"/>
    <w:basedOn w:val="Normal"/>
    <w:qFormat/>
    <w:rsid w:val="00883C4B"/>
    <w:pPr>
      <w:spacing w:before="120" w:after="120" w:line="240" w:lineRule="auto"/>
      <w:ind w:left="0" w:right="0"/>
    </w:pPr>
    <w:rPr>
      <w:rFonts w:asciiTheme="majorHAnsi" w:hAnsiTheme="majorHAnsi"/>
      <w:bCs/>
      <w:i/>
      <w:color w:val="4F4F4F" w:themeColor="text1"/>
      <w:sz w:val="18"/>
      <w:szCs w:val="20"/>
    </w:rPr>
  </w:style>
  <w:style w:type="table" w:styleId="GridTable6Colorful">
    <w:name w:val="Grid Table 6 Colorful"/>
    <w:basedOn w:val="TableNormal"/>
    <w:uiPriority w:val="51"/>
    <w:rsid w:val="003B3841"/>
    <w:pPr>
      <w:spacing w:after="0" w:line="240" w:lineRule="auto"/>
    </w:pPr>
    <w:rPr>
      <w:color w:val="4F4F4F" w:themeColor="text1"/>
    </w:rPr>
    <w:tblPr>
      <w:tblStyleRowBandSize w:val="1"/>
      <w:tblStyleColBandSize w:val="1"/>
      <w:tblBorders>
        <w:top w:val="single" w:sz="4" w:space="0" w:color="959595" w:themeColor="text1" w:themeTint="99"/>
        <w:left w:val="single" w:sz="4" w:space="0" w:color="959595" w:themeColor="text1" w:themeTint="99"/>
        <w:bottom w:val="single" w:sz="4" w:space="0" w:color="959595" w:themeColor="text1" w:themeTint="99"/>
        <w:right w:val="single" w:sz="4" w:space="0" w:color="959595" w:themeColor="text1" w:themeTint="99"/>
        <w:insideH w:val="single" w:sz="4" w:space="0" w:color="959595" w:themeColor="text1" w:themeTint="99"/>
        <w:insideV w:val="single" w:sz="4" w:space="0" w:color="959595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9595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9595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text1" w:themeFillTint="33"/>
      </w:tcPr>
    </w:tblStylePr>
    <w:tblStylePr w:type="band1Horz">
      <w:tblPr/>
      <w:tcPr>
        <w:shd w:val="clear" w:color="auto" w:fill="DBDBDB" w:themeFill="text1" w:themeFillTint="33"/>
      </w:tcPr>
    </w:tblStylePr>
  </w:style>
  <w:style w:type="table" w:styleId="ListTable2">
    <w:name w:val="List Table 2"/>
    <w:basedOn w:val="TableNormal"/>
    <w:uiPriority w:val="47"/>
    <w:rsid w:val="003B3841"/>
    <w:pPr>
      <w:spacing w:after="0" w:line="240" w:lineRule="auto"/>
    </w:pPr>
    <w:tblPr>
      <w:tblStyleRowBandSize w:val="1"/>
      <w:tblStyleColBandSize w:val="1"/>
      <w:tblBorders>
        <w:top w:val="single" w:sz="4" w:space="0" w:color="959595" w:themeColor="text1" w:themeTint="99"/>
        <w:bottom w:val="single" w:sz="4" w:space="0" w:color="959595" w:themeColor="text1" w:themeTint="99"/>
        <w:insideH w:val="single" w:sz="4" w:space="0" w:color="959595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text1" w:themeFillTint="33"/>
      </w:tcPr>
    </w:tblStylePr>
    <w:tblStylePr w:type="band1Horz">
      <w:tblPr/>
      <w:tcPr>
        <w:shd w:val="clear" w:color="auto" w:fill="DBDBDB" w:themeFill="text1" w:themeFillTint="33"/>
      </w:tcPr>
    </w:tblStylePr>
  </w:style>
  <w:style w:type="character" w:customStyle="1" w:styleId="Code">
    <w:name w:val="Code"/>
    <w:uiPriority w:val="1"/>
    <w:qFormat/>
    <w:rsid w:val="00EB7237"/>
    <w:rPr>
      <w:rFonts w:ascii="Consolas" w:hAnsi="Consolas"/>
      <w:color w:val="806000" w:themeColor="accent4" w:themeShade="80"/>
      <w:sz w:val="24"/>
    </w:rPr>
  </w:style>
  <w:style w:type="paragraph" w:customStyle="1" w:styleId="LinkBody">
    <w:name w:val="Link Body"/>
    <w:basedOn w:val="Link"/>
    <w:next w:val="Body"/>
    <w:qFormat/>
    <w:rsid w:val="007F3001"/>
    <w:pPr>
      <w:spacing w:before="360" w:after="360"/>
      <w:ind w:left="576"/>
    </w:pPr>
    <w:rPr>
      <w:rFonts w:ascii="Segoe UI Historic" w:hAnsi="Segoe UI Historic"/>
      <w:noProof/>
      <w:w w:val="66"/>
      <w:sz w:val="32"/>
    </w:rPr>
  </w:style>
  <w:style w:type="paragraph" w:styleId="Caption">
    <w:name w:val="caption"/>
    <w:basedOn w:val="Normal"/>
    <w:next w:val="Normal"/>
    <w:uiPriority w:val="35"/>
    <w:unhideWhenUsed/>
    <w:qFormat/>
    <w:rsid w:val="00236A8B"/>
    <w:pPr>
      <w:spacing w:before="60" w:after="60" w:line="240" w:lineRule="auto"/>
      <w:ind w:left="144" w:right="144"/>
    </w:pPr>
    <w:rPr>
      <w:i/>
      <w:iCs/>
      <w:noProof/>
      <w:color w:val="E75300" w:themeColor="accent2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DF6EFC"/>
    <w:rPr>
      <w:b/>
      <w:bCs/>
      <w:i/>
      <w:iCs/>
      <w:spacing w:val="5"/>
    </w:rPr>
  </w:style>
  <w:style w:type="paragraph" w:customStyle="1" w:styleId="Heading1Imposter">
    <w:name w:val="Heading 1 Imposter"/>
    <w:basedOn w:val="Body"/>
    <w:qFormat/>
    <w:rsid w:val="00BE764F"/>
    <w:pPr>
      <w:pBdr>
        <w:bottom w:val="single" w:sz="18" w:space="1" w:color="179BA0" w:themeColor="accent1"/>
      </w:pBdr>
      <w:spacing w:before="120" w:after="120" w:line="240" w:lineRule="auto"/>
    </w:pPr>
    <w:rPr>
      <w:rFonts w:asciiTheme="majorHAnsi" w:hAnsiTheme="majorHAnsi"/>
      <w:color w:val="179BA0" w:themeColor="accent1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067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134952">
                      <w:marLeft w:val="0"/>
                      <w:marRight w:val="0"/>
                      <w:marTop w:val="0"/>
                      <w:marBottom w:val="3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47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DEDEDE"/>
                            <w:left w:val="single" w:sz="6" w:space="11" w:color="DEDEDE"/>
                            <w:bottom w:val="single" w:sz="2" w:space="10" w:color="DEDEDE"/>
                            <w:right w:val="single" w:sz="6" w:space="11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8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Roaming\Microsoft\Templates\Welcome%20to%20Wor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4EB29007387456EB73CADEC44EF6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44EA7-825F-4563-BB70-38B2241DF0E7}"/>
      </w:docPartPr>
      <w:docPartBody>
        <w:p w:rsidR="009636B2" w:rsidRDefault="009636B2" w:rsidP="009636B2">
          <w:pPr>
            <w:pStyle w:val="44EB29007387456EB73CADEC44EF68DD"/>
          </w:pPr>
          <w:r w:rsidRPr="008A694A">
            <w:rPr>
              <w:rStyle w:val="PlaceholderText"/>
            </w:rPr>
            <w:t>[Title]</w:t>
          </w:r>
        </w:p>
      </w:docPartBody>
    </w:docPart>
    <w:docPart>
      <w:docPartPr>
        <w:name w:val="E26483D83A744A2E9CB23C25780EE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7DF54-C4EE-43C1-8866-C7BF709F43C1}"/>
      </w:docPartPr>
      <w:docPartBody>
        <w:p w:rsidR="003628C7" w:rsidRDefault="003628C7" w:rsidP="003628C7">
          <w:pPr>
            <w:pStyle w:val="E26483D83A744A2E9CB23C25780EED5F"/>
          </w:pPr>
          <w:r w:rsidRPr="008A694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WP">
    <w:altName w:val="Segoe UI Semi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 Historic">
    <w:altName w:val="Segoe UI Symbol"/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266"/>
    <w:rsid w:val="00084A01"/>
    <w:rsid w:val="000A05B6"/>
    <w:rsid w:val="000D2698"/>
    <w:rsid w:val="001A51F8"/>
    <w:rsid w:val="001C28BE"/>
    <w:rsid w:val="001C4F37"/>
    <w:rsid w:val="0022164C"/>
    <w:rsid w:val="00242833"/>
    <w:rsid w:val="00263229"/>
    <w:rsid w:val="002907D0"/>
    <w:rsid w:val="00310941"/>
    <w:rsid w:val="003628C7"/>
    <w:rsid w:val="00372C74"/>
    <w:rsid w:val="004243FC"/>
    <w:rsid w:val="004A2149"/>
    <w:rsid w:val="00520A47"/>
    <w:rsid w:val="006667CC"/>
    <w:rsid w:val="00676D7D"/>
    <w:rsid w:val="00681822"/>
    <w:rsid w:val="006A112E"/>
    <w:rsid w:val="006A7565"/>
    <w:rsid w:val="00705E49"/>
    <w:rsid w:val="0074167C"/>
    <w:rsid w:val="00752318"/>
    <w:rsid w:val="0076736A"/>
    <w:rsid w:val="007F4585"/>
    <w:rsid w:val="00865611"/>
    <w:rsid w:val="00896A2C"/>
    <w:rsid w:val="008D4278"/>
    <w:rsid w:val="009636B2"/>
    <w:rsid w:val="009819E1"/>
    <w:rsid w:val="009F1212"/>
    <w:rsid w:val="009F5C3A"/>
    <w:rsid w:val="00B36AC9"/>
    <w:rsid w:val="00B67266"/>
    <w:rsid w:val="00BE01DA"/>
    <w:rsid w:val="00BE431B"/>
    <w:rsid w:val="00CC11FE"/>
    <w:rsid w:val="00CF1DDF"/>
    <w:rsid w:val="00D5227E"/>
    <w:rsid w:val="00D7463A"/>
    <w:rsid w:val="00E817B8"/>
    <w:rsid w:val="00F83D8D"/>
    <w:rsid w:val="00F9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43FC"/>
    <w:rPr>
      <w:color w:val="808080"/>
    </w:rPr>
  </w:style>
  <w:style w:type="paragraph" w:customStyle="1" w:styleId="44EB29007387456EB73CADEC44EF68DD">
    <w:name w:val="44EB29007387456EB73CADEC44EF68DD"/>
    <w:rsid w:val="009636B2"/>
  </w:style>
  <w:style w:type="paragraph" w:customStyle="1" w:styleId="FCE39EDEEBF745D2A4784BF88D66AC30">
    <w:name w:val="FCE39EDEEBF745D2A4784BF88D66AC30"/>
    <w:rsid w:val="00E817B8"/>
  </w:style>
  <w:style w:type="paragraph" w:customStyle="1" w:styleId="A4BEE81481C74CE0B7EFD879B4C14F1C">
    <w:name w:val="A4BEE81481C74CE0B7EFD879B4C14F1C"/>
    <w:rsid w:val="003628C7"/>
  </w:style>
  <w:style w:type="paragraph" w:customStyle="1" w:styleId="188F9C8920E648CC8F3FE64BBBBB9809">
    <w:name w:val="188F9C8920E648CC8F3FE64BBBBB9809"/>
    <w:rsid w:val="003628C7"/>
  </w:style>
  <w:style w:type="paragraph" w:customStyle="1" w:styleId="76D8AAD35CF44034A18DB20B8727B9C8">
    <w:name w:val="76D8AAD35CF44034A18DB20B8727B9C8"/>
    <w:rsid w:val="003628C7"/>
  </w:style>
  <w:style w:type="paragraph" w:customStyle="1" w:styleId="E26483D83A744A2E9CB23C25780EED5F">
    <w:name w:val="E26483D83A744A2E9CB23C25780EED5F"/>
    <w:rsid w:val="003628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4F4F4F"/>
      </a:dk1>
      <a:lt1>
        <a:sysClr val="window" lastClr="FFFFFF"/>
      </a:lt1>
      <a:dk2>
        <a:srgbClr val="44546A"/>
      </a:dk2>
      <a:lt2>
        <a:srgbClr val="E7E6E6"/>
      </a:lt2>
      <a:accent1>
        <a:srgbClr val="179BA0"/>
      </a:accent1>
      <a:accent2>
        <a:srgbClr val="E75300"/>
      </a:accent2>
      <a:accent3>
        <a:srgbClr val="ECF1F1"/>
      </a:accent3>
      <a:accent4>
        <a:srgbClr val="FFC000"/>
      </a:accent4>
      <a:accent5>
        <a:srgbClr val="0C4D50"/>
      </a:accent5>
      <a:accent6>
        <a:srgbClr val="B6F1F4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57887-FE91-4388-9718-6E80001A4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Word.dotx</Template>
  <TotalTime>281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Mioduino Guide</vt:lpstr>
    </vt:vector>
  </TitlesOfParts>
  <Company>Daniel Porrey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Mioduino Guide</dc:title>
  <dc:subject>Breadboard Your Own Arduino Compatible</dc:subject>
  <dc:creator>Daniel M. Porrey</dc:creator>
  <cp:keywords>Breadboard your own Arduino compatible</cp:keywords>
  <dc:description>Breadboard your own Arduino compatible</dc:description>
  <cp:lastModifiedBy>Daniel Porrey</cp:lastModifiedBy>
  <cp:revision>40</cp:revision>
  <cp:lastPrinted>2016-03-18T17:36:00Z</cp:lastPrinted>
  <dcterms:created xsi:type="dcterms:W3CDTF">2016-03-17T02:54:00Z</dcterms:created>
  <dcterms:modified xsi:type="dcterms:W3CDTF">2017-02-11T13:31:00Z</dcterms:modified>
  <cp:category>Arduino IoT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TM10002116</vt:lpwstr>
  </property>
  <property fmtid="{D5CDD505-2E9C-101B-9397-08002B2CF9AE}" pid="3" name="Version">
    <vt:lpwstr>1.0.3</vt:lpwstr>
  </property>
</Properties>
</file>